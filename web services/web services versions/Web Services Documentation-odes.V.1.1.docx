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9B2F" w14:textId="77777777" w:rsidR="0080329C" w:rsidRDefault="0080329C" w:rsidP="009D061E">
      <w:pPr>
        <w:pStyle w:val="a4"/>
      </w:pP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C60CD" wp14:editId="438A7E3A">
                <wp:simplePos x="0" y="0"/>
                <wp:positionH relativeFrom="column">
                  <wp:posOffset>-177165</wp:posOffset>
                </wp:positionH>
                <wp:positionV relativeFrom="paragraph">
                  <wp:posOffset>-909320</wp:posOffset>
                </wp:positionV>
                <wp:extent cx="59055" cy="376928380"/>
                <wp:effectExtent l="0" t="0" r="36195" b="33020"/>
                <wp:wrapNone/>
                <wp:docPr id="11" name="Ευθύγραμμο βέλος σύνδεσης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3769283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BB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5491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-13.95pt;margin-top:-71.6pt;width:4.65pt;height:29679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" strokecolor="#1fbb2e" strokeweight="2pt"/>
            </w:pict>
          </mc:Fallback>
        </mc:AlternateContent>
      </w: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9442C" wp14:editId="6B59224D">
                <wp:simplePos x="0" y="0"/>
                <wp:positionH relativeFrom="column">
                  <wp:posOffset>-446405</wp:posOffset>
                </wp:positionH>
                <wp:positionV relativeFrom="paragraph">
                  <wp:posOffset>-898715</wp:posOffset>
                </wp:positionV>
                <wp:extent cx="0" cy="11189335"/>
                <wp:effectExtent l="19050" t="0" r="19050" b="31115"/>
                <wp:wrapNone/>
                <wp:docPr id="10" name="Ευθεία γραμμή σύνδεσης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9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61749" id="Ευθεία γραμμή σύνδεσης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5pt,-70.75pt" to="-35.15pt,8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" strokecolor="#39f" strokeweight="2.25pt"/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5585C767" wp14:editId="083F95C2">
            <wp:extent cx="5260975" cy="1650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7AB" w14:textId="77777777" w:rsidR="0080329C" w:rsidRDefault="0080329C" w:rsidP="0080329C">
      <w:pPr>
        <w:jc w:val="center"/>
      </w:pPr>
    </w:p>
    <w:p w14:paraId="2D56BA70" w14:textId="77777777" w:rsidR="0080329C" w:rsidRDefault="0080329C" w:rsidP="0080329C">
      <w:pPr>
        <w:jc w:val="center"/>
      </w:pPr>
    </w:p>
    <w:p w14:paraId="733B20D1" w14:textId="77777777" w:rsidR="0080329C" w:rsidRDefault="0080329C" w:rsidP="0080329C">
      <w:pPr>
        <w:jc w:val="center"/>
      </w:pPr>
    </w:p>
    <w:p w14:paraId="3E66F2BA" w14:textId="77777777" w:rsidR="0080329C" w:rsidRDefault="0080329C" w:rsidP="0080329C">
      <w:pPr>
        <w:jc w:val="center"/>
      </w:pPr>
    </w:p>
    <w:p w14:paraId="0E7AACB4" w14:textId="77777777" w:rsidR="0080329C" w:rsidRDefault="0080329C" w:rsidP="0080329C">
      <w:pPr>
        <w:jc w:val="center"/>
      </w:pPr>
    </w:p>
    <w:p w14:paraId="134034C8" w14:textId="77777777" w:rsidR="0080329C" w:rsidRDefault="0080329C" w:rsidP="0080329C">
      <w:pPr>
        <w:jc w:val="center"/>
      </w:pPr>
    </w:p>
    <w:p w14:paraId="2135A9C2" w14:textId="77777777" w:rsidR="0080329C" w:rsidRDefault="0080329C" w:rsidP="0080329C">
      <w:pPr>
        <w:jc w:val="center"/>
      </w:pPr>
    </w:p>
    <w:p w14:paraId="22BE4DCC" w14:textId="77777777" w:rsidR="0080329C" w:rsidRDefault="0080329C" w:rsidP="0080329C">
      <w:pPr>
        <w:jc w:val="center"/>
      </w:pPr>
    </w:p>
    <w:p w14:paraId="79BB482C" w14:textId="1BDB66C9" w:rsidR="0080329C" w:rsidRPr="00721CED" w:rsidRDefault="0080329C" w:rsidP="00DD4D8C">
      <w:pPr>
        <w:pStyle w:val="a7"/>
        <w:jc w:val="center"/>
        <w:rPr>
          <w:b/>
          <w:color w:val="00B0F0"/>
        </w:rPr>
      </w:pPr>
      <w:r w:rsidRPr="00AB794C">
        <w:rPr>
          <w:b/>
          <w:color w:val="00B0F0"/>
          <w:lang w:val="en-US"/>
        </w:rPr>
        <w:t>Web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Services</w:t>
      </w:r>
    </w:p>
    <w:p w14:paraId="20CCC19D" w14:textId="77777777" w:rsidR="0080329C" w:rsidRPr="00721CED" w:rsidRDefault="0080329C" w:rsidP="00DD4D8C">
      <w:pPr>
        <w:pStyle w:val="a7"/>
        <w:jc w:val="center"/>
      </w:pPr>
      <w:r>
        <w:rPr>
          <w:b/>
          <w:color w:val="00B0F0"/>
        </w:rPr>
        <w:t>Επικοινωνία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</w:rPr>
        <w:t>με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SoftOne</w:t>
      </w:r>
      <w:r w:rsidRPr="00721CED">
        <w:br w:type="page"/>
      </w:r>
    </w:p>
    <w:bookmarkStart w:id="0" w:name="_Toc1400548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  <w:id w:val="33181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8FCA" w14:textId="77777777" w:rsidR="00200FC6" w:rsidRPr="00293DE4" w:rsidRDefault="00200FC6" w:rsidP="00DD2528">
          <w:pPr>
            <w:pStyle w:val="1"/>
          </w:pPr>
          <w:r w:rsidRPr="00293DE4">
            <w:t>Περιεχόμενα</w:t>
          </w:r>
          <w:bookmarkEnd w:id="0"/>
        </w:p>
        <w:p w14:paraId="4D1F0AC5" w14:textId="05D8D5FD" w:rsidR="00EA52F4" w:rsidRDefault="00200FC6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54861" w:history="1">
            <w:r w:rsidR="00EA52F4" w:rsidRPr="00E357A7">
              <w:rPr>
                <w:rStyle w:val="-"/>
                <w:noProof/>
              </w:rPr>
              <w:t>1</w:t>
            </w:r>
            <w:r w:rsidR="00EA52F4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EA52F4" w:rsidRPr="00E357A7">
              <w:rPr>
                <w:rStyle w:val="-"/>
                <w:noProof/>
              </w:rPr>
              <w:t>Περιεχόμενα</w:t>
            </w:r>
            <w:r w:rsidR="00EA52F4">
              <w:rPr>
                <w:noProof/>
                <w:webHidden/>
              </w:rPr>
              <w:tab/>
            </w:r>
            <w:r w:rsidR="00EA52F4">
              <w:rPr>
                <w:noProof/>
                <w:webHidden/>
              </w:rPr>
              <w:fldChar w:fldCharType="begin"/>
            </w:r>
            <w:r w:rsidR="00EA52F4">
              <w:rPr>
                <w:noProof/>
                <w:webHidden/>
              </w:rPr>
              <w:instrText xml:space="preserve"> PAGEREF _Toc140054861 \h </w:instrText>
            </w:r>
            <w:r w:rsidR="00EA52F4">
              <w:rPr>
                <w:noProof/>
                <w:webHidden/>
              </w:rPr>
            </w:r>
            <w:r w:rsidR="00EA52F4">
              <w:rPr>
                <w:noProof/>
                <w:webHidden/>
              </w:rPr>
              <w:fldChar w:fldCharType="separate"/>
            </w:r>
            <w:r w:rsidR="005D64B4">
              <w:rPr>
                <w:noProof/>
                <w:webHidden/>
              </w:rPr>
              <w:t>1</w:t>
            </w:r>
            <w:r w:rsidR="00EA52F4">
              <w:rPr>
                <w:noProof/>
                <w:webHidden/>
              </w:rPr>
              <w:fldChar w:fldCharType="end"/>
            </w:r>
          </w:hyperlink>
        </w:p>
        <w:p w14:paraId="3AED18C9" w14:textId="12E5F5B2" w:rsidR="00EA52F4" w:rsidRDefault="00EA52F4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0054862" w:history="1">
            <w:r w:rsidRPr="00E357A7">
              <w:rPr>
                <w:rStyle w:val="-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E357A7">
              <w:rPr>
                <w:rStyle w:val="-"/>
                <w:noProof/>
              </w:rPr>
              <w:t>Ιστορικό Αλλαγών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_Toc140054862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4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C9C1B" w14:textId="36DAE197" w:rsidR="00EA52F4" w:rsidRDefault="00EA52F4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0054863" w:history="1">
            <w:r w:rsidRPr="00E357A7">
              <w:rPr>
                <w:rStyle w:val="-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E357A7">
              <w:rPr>
                <w:rStyle w:val="-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_Toc140054863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4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7D6C" w14:textId="4124BB9C" w:rsidR="00EA52F4" w:rsidRDefault="00EA52F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0054864" w:history="1">
            <w:r w:rsidRPr="00E357A7">
              <w:rPr>
                <w:rStyle w:val="-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E357A7">
              <w:rPr>
                <w:rStyle w:val="-"/>
                <w:noProof/>
                <w:lang w:val="en-US"/>
              </w:rPr>
              <w:t>Login</w:t>
            </w:r>
            <w:r w:rsidRPr="00E357A7">
              <w:rPr>
                <w:rStyle w:val="-"/>
                <w:noProof/>
              </w:rPr>
              <w:t xml:space="preserve"> </w:t>
            </w:r>
            <w:r w:rsidRPr="00E357A7">
              <w:rPr>
                <w:rStyle w:val="-"/>
                <w:noProof/>
                <w:lang w:val="en-US"/>
              </w:rPr>
              <w:t>(</w:t>
            </w:r>
            <w:r w:rsidRPr="00E357A7">
              <w:rPr>
                <w:rStyle w:val="-"/>
                <w:noProof/>
              </w:rPr>
              <w:t>2</w:t>
            </w:r>
            <w:r w:rsidRPr="00E357A7">
              <w:rPr>
                <w:rStyle w:val="-"/>
                <w:noProof/>
                <w:lang w:val="en-US"/>
              </w:rPr>
              <w:t xml:space="preserve"> web service calls)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_Toc140054864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4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141E5" w14:textId="1DA95C59" w:rsidR="00EA52F4" w:rsidRDefault="00EA52F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0054865" w:history="1">
            <w:r w:rsidRPr="00E357A7">
              <w:rPr>
                <w:rStyle w:val="-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E357A7">
              <w:rPr>
                <w:rStyle w:val="-"/>
                <w:noProof/>
                <w:lang w:val="en-US"/>
              </w:rPr>
              <w:t>Login – Authenticate (1 web service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_Toc140054865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4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C7BB" w14:textId="479FFA96" w:rsidR="00EA52F4" w:rsidRDefault="00EA52F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0054866" w:history="1">
            <w:r w:rsidRPr="00E357A7">
              <w:rPr>
                <w:rStyle w:val="-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E357A7">
              <w:rPr>
                <w:rStyle w:val="-"/>
                <w:noProof/>
                <w:lang w:val="en-US"/>
              </w:rPr>
              <w:t xml:space="preserve">Web Service </w:t>
            </w:r>
            <w:r w:rsidRPr="00E357A7">
              <w:rPr>
                <w:rStyle w:val="-"/>
                <w:noProof/>
              </w:rPr>
              <w:t>Αναζήτησης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_Toc140054866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4B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02D19" w14:textId="14FBAC63" w:rsidR="00EA52F4" w:rsidRDefault="00EA52F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0054867" w:history="1">
            <w:r w:rsidRPr="00E357A7">
              <w:rPr>
                <w:rStyle w:val="-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E357A7">
              <w:rPr>
                <w:rStyle w:val="-"/>
                <w:noProof/>
                <w:lang w:val="en-US"/>
              </w:rPr>
              <w:t xml:space="preserve">Web Service </w:t>
            </w:r>
            <w:r w:rsidRPr="00E357A7">
              <w:rPr>
                <w:rStyle w:val="-"/>
                <w:noProof/>
              </w:rPr>
              <w:t>Εισαγωγής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_Toc140054867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4B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EDB98" w14:textId="29438C9C" w:rsidR="00EA52F4" w:rsidRDefault="00EA52F4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0054868" w:history="1">
            <w:r w:rsidRPr="00E357A7">
              <w:rPr>
                <w:rStyle w:val="-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E357A7">
              <w:rPr>
                <w:rStyle w:val="-"/>
                <w:noProof/>
                <w:lang w:val="en-US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_Toc140054868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4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B22F2" w14:textId="0B738901" w:rsidR="00EA52F4" w:rsidRDefault="00EA52F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0054869" w:history="1">
            <w:r w:rsidRPr="00E357A7">
              <w:rPr>
                <w:rStyle w:val="-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E357A7">
              <w:rPr>
                <w:rStyle w:val="-"/>
                <w:noProof/>
              </w:rPr>
              <w:t>Πωλητές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_Toc140054869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4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877C1" w14:textId="598FFCC4" w:rsidR="00EA52F4" w:rsidRDefault="00EA52F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0054870" w:history="1">
            <w:r w:rsidRPr="00E357A7">
              <w:rPr>
                <w:rStyle w:val="-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E357A7">
              <w:rPr>
                <w:rStyle w:val="-"/>
                <w:noProof/>
              </w:rPr>
              <w:t>Βασικά στοιχεία πωλητών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_Toc140054870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4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0E6CE" w14:textId="2606F8C9" w:rsidR="00200FC6" w:rsidRDefault="00200FC6">
          <w:r>
            <w:rPr>
              <w:b/>
              <w:bCs/>
            </w:rPr>
            <w:fldChar w:fldCharType="end"/>
          </w:r>
        </w:p>
      </w:sdtContent>
    </w:sdt>
    <w:p w14:paraId="05532C9B" w14:textId="77777777" w:rsidR="00B97247" w:rsidRDefault="00B972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E2D986" w14:textId="77777777" w:rsidR="00200FC6" w:rsidRDefault="00200F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BB6B84" w14:textId="61FEB232" w:rsidR="003E00AB" w:rsidRPr="001367A1" w:rsidRDefault="003E00AB" w:rsidP="00DD2528">
      <w:pPr>
        <w:pStyle w:val="1"/>
      </w:pPr>
      <w:bookmarkStart w:id="1" w:name="_Toc140054862"/>
      <w:r w:rsidRPr="001367A1">
        <w:lastRenderedPageBreak/>
        <w:t>Ιστορικό Αλλαγών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F93E79" w:rsidRPr="003E00AB" w14:paraId="51A6DA32" w14:textId="77777777" w:rsidTr="000B5518">
        <w:tc>
          <w:tcPr>
            <w:tcW w:w="1413" w:type="dxa"/>
          </w:tcPr>
          <w:p w14:paraId="1EDC5759" w14:textId="77777777" w:rsidR="00F93E79" w:rsidRPr="003E00AB" w:rsidRDefault="00F93E79" w:rsidP="000B5518">
            <w:pPr>
              <w:rPr>
                <w:b/>
                <w:shd w:val="clear" w:color="auto" w:fill="FFFFFF"/>
              </w:rPr>
            </w:pPr>
            <w:r w:rsidRPr="003E00AB">
              <w:rPr>
                <w:b/>
                <w:shd w:val="clear" w:color="auto" w:fill="FFFFFF"/>
              </w:rPr>
              <w:t>Ημερομηνία</w:t>
            </w:r>
          </w:p>
        </w:tc>
        <w:tc>
          <w:tcPr>
            <w:tcW w:w="2551" w:type="dxa"/>
          </w:tcPr>
          <w:p w14:paraId="060FA0D7" w14:textId="77777777" w:rsidR="00F93E79" w:rsidRPr="003E00AB" w:rsidRDefault="00F93E79" w:rsidP="000B5518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Πρόσωπο</w:t>
            </w:r>
          </w:p>
        </w:tc>
        <w:tc>
          <w:tcPr>
            <w:tcW w:w="4332" w:type="dxa"/>
          </w:tcPr>
          <w:p w14:paraId="209A11BA" w14:textId="77777777" w:rsidR="00F93E79" w:rsidRPr="003E00AB" w:rsidRDefault="00F93E79" w:rsidP="000B5518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Περιγραφή</w:t>
            </w:r>
          </w:p>
        </w:tc>
      </w:tr>
      <w:tr w:rsidR="00A27E00" w:rsidRPr="003E00AB" w14:paraId="288C0603" w14:textId="77777777" w:rsidTr="00F57B25">
        <w:tc>
          <w:tcPr>
            <w:tcW w:w="1413" w:type="dxa"/>
            <w:vAlign w:val="center"/>
          </w:tcPr>
          <w:p w14:paraId="09814BD8" w14:textId="77777777" w:rsidR="00A27E00" w:rsidRPr="002915DA" w:rsidRDefault="00A27E00" w:rsidP="00F57B25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0</w:t>
            </w:r>
            <w:r>
              <w:rPr>
                <w:shd w:val="clear" w:color="auto" w:fill="FFFFFF"/>
                <w:lang w:val="en-US"/>
              </w:rPr>
              <w:t>7/</w:t>
            </w:r>
            <w:r>
              <w:rPr>
                <w:shd w:val="clear" w:color="auto" w:fill="FFFFFF"/>
              </w:rPr>
              <w:t>07</w:t>
            </w:r>
            <w:r>
              <w:rPr>
                <w:shd w:val="clear" w:color="auto" w:fill="FFFFFF"/>
                <w:lang w:val="en-US"/>
              </w:rPr>
              <w:t>/20</w:t>
            </w:r>
            <w:r>
              <w:rPr>
                <w:shd w:val="clear" w:color="auto" w:fill="FFFFFF"/>
              </w:rPr>
              <w:t>2</w:t>
            </w:r>
            <w:r>
              <w:rPr>
                <w:shd w:val="clear" w:color="auto" w:fill="FFFFFF"/>
                <w:lang w:val="en-US"/>
              </w:rPr>
              <w:t>3</w:t>
            </w:r>
          </w:p>
        </w:tc>
        <w:tc>
          <w:tcPr>
            <w:tcW w:w="2551" w:type="dxa"/>
            <w:vAlign w:val="center"/>
          </w:tcPr>
          <w:p w14:paraId="40475B23" w14:textId="77777777" w:rsidR="00A27E00" w:rsidRPr="00907BCD" w:rsidRDefault="00A27E00" w:rsidP="00F57B2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Βαγγέλης </w:t>
            </w:r>
            <w:proofErr w:type="spellStart"/>
            <w:r>
              <w:rPr>
                <w:shd w:val="clear" w:color="auto" w:fill="FFFFFF"/>
              </w:rPr>
              <w:t>Καλλιπολίτης</w:t>
            </w:r>
            <w:proofErr w:type="spellEnd"/>
          </w:p>
        </w:tc>
        <w:tc>
          <w:tcPr>
            <w:tcW w:w="4332" w:type="dxa"/>
            <w:vAlign w:val="center"/>
          </w:tcPr>
          <w:p w14:paraId="0C801400" w14:textId="77777777" w:rsidR="00A27E00" w:rsidRPr="00493046" w:rsidRDefault="00A27E00" w:rsidP="00F57B25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Ενδεικτικό </w:t>
            </w:r>
            <w:r>
              <w:rPr>
                <w:shd w:val="clear" w:color="auto" w:fill="FFFFFF"/>
                <w:lang w:val="en-US"/>
              </w:rPr>
              <w:t>Documentation</w:t>
            </w:r>
          </w:p>
        </w:tc>
      </w:tr>
      <w:tr w:rsidR="00F93E79" w:rsidRPr="003E00AB" w14:paraId="11818847" w14:textId="77777777" w:rsidTr="000B5518">
        <w:tc>
          <w:tcPr>
            <w:tcW w:w="1413" w:type="dxa"/>
            <w:vAlign w:val="center"/>
          </w:tcPr>
          <w:p w14:paraId="090D90E6" w14:textId="2C98CAB8" w:rsidR="00F93E79" w:rsidRPr="002915DA" w:rsidRDefault="00493046" w:rsidP="000B551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0</w:t>
            </w:r>
            <w:r w:rsidR="00A27E00">
              <w:rPr>
                <w:shd w:val="clear" w:color="auto" w:fill="FFFFFF"/>
                <w:lang w:val="en-US"/>
              </w:rPr>
              <w:t>8</w:t>
            </w:r>
            <w:r w:rsidR="00F93E79">
              <w:rPr>
                <w:shd w:val="clear" w:color="auto" w:fill="FFFFFF"/>
                <w:lang w:val="en-US"/>
              </w:rPr>
              <w:t>/</w:t>
            </w:r>
            <w:r>
              <w:rPr>
                <w:shd w:val="clear" w:color="auto" w:fill="FFFFFF"/>
              </w:rPr>
              <w:t>07</w:t>
            </w:r>
            <w:r w:rsidR="00F93E79">
              <w:rPr>
                <w:shd w:val="clear" w:color="auto" w:fill="FFFFFF"/>
                <w:lang w:val="en-US"/>
              </w:rPr>
              <w:t>/20</w:t>
            </w:r>
            <w:r w:rsidR="00F93E79">
              <w:rPr>
                <w:shd w:val="clear" w:color="auto" w:fill="FFFFFF"/>
              </w:rPr>
              <w:t>2</w:t>
            </w:r>
            <w:r w:rsidR="002915DA">
              <w:rPr>
                <w:shd w:val="clear" w:color="auto" w:fill="FFFFFF"/>
                <w:lang w:val="en-US"/>
              </w:rPr>
              <w:t>3</w:t>
            </w:r>
          </w:p>
        </w:tc>
        <w:tc>
          <w:tcPr>
            <w:tcW w:w="2551" w:type="dxa"/>
            <w:vAlign w:val="center"/>
          </w:tcPr>
          <w:p w14:paraId="687C8E23" w14:textId="1BB979C7" w:rsidR="00F93E79" w:rsidRPr="00A27E00" w:rsidRDefault="00A27E00" w:rsidP="000B55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0D65B29A" w14:textId="0FEDD2FF" w:rsidR="00F93E79" w:rsidRPr="00493046" w:rsidRDefault="00A27E00" w:rsidP="000B5518">
            <w:pPr>
              <w:rPr>
                <w:shd w:val="clear" w:color="auto" w:fill="FFFFFF"/>
                <w:lang w:val="en-US"/>
              </w:rPr>
            </w:pPr>
            <w:r>
              <w:rPr>
                <w:lang w:val="en-US"/>
              </w:rPr>
              <w:t xml:space="preserve">email </w:t>
            </w:r>
            <w:r>
              <w:t>Πωλητή</w:t>
            </w:r>
          </w:p>
        </w:tc>
      </w:tr>
    </w:tbl>
    <w:p w14:paraId="16CC96A1" w14:textId="095947AB" w:rsidR="003E00AB" w:rsidRDefault="003E00AB" w:rsidP="003E00AB">
      <w:pPr>
        <w:rPr>
          <w:shd w:val="clear" w:color="auto" w:fill="FFFFFF"/>
        </w:rPr>
      </w:pPr>
    </w:p>
    <w:p w14:paraId="411F274A" w14:textId="63331640" w:rsidR="0007592F" w:rsidRDefault="0007592F" w:rsidP="003E00AB">
      <w:pPr>
        <w:rPr>
          <w:shd w:val="clear" w:color="auto" w:fill="FFFFFF"/>
        </w:rPr>
      </w:pPr>
    </w:p>
    <w:p w14:paraId="679D671A" w14:textId="76AD2E6B" w:rsidR="0007592F" w:rsidRPr="00D04D4A" w:rsidRDefault="0007592F" w:rsidP="0007592F">
      <w:pPr>
        <w:spacing w:after="160" w:line="259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3BFD1C2" w14:textId="5BDBB571" w:rsidR="003F6F3D" w:rsidRPr="001367A1" w:rsidRDefault="00406616" w:rsidP="00DD2528">
      <w:pPr>
        <w:pStyle w:val="1"/>
      </w:pPr>
      <w:bookmarkStart w:id="2" w:name="_Toc140054863"/>
      <w:r w:rsidRPr="001367A1">
        <w:lastRenderedPageBreak/>
        <w:t>Web Services</w:t>
      </w:r>
      <w:bookmarkEnd w:id="2"/>
    </w:p>
    <w:p w14:paraId="79854973" w14:textId="75F688DA" w:rsidR="007C74AE" w:rsidRPr="00907BCD" w:rsidRDefault="00204C32" w:rsidP="00907BCD">
      <w:r w:rsidRPr="003F6F3D">
        <w:rPr>
          <w:rFonts w:cstheme="minorHAnsi"/>
          <w:szCs w:val="24"/>
        </w:rPr>
        <w:t xml:space="preserve">Στο </w:t>
      </w:r>
      <w:hyperlink r:id="rId10" w:history="1">
        <w:r w:rsidRPr="003F6F3D">
          <w:rPr>
            <w:rStyle w:val="-"/>
            <w:rFonts w:cstheme="minorHAnsi"/>
            <w:szCs w:val="24"/>
          </w:rPr>
          <w:t>https://www.softone.gr/ws/</w:t>
        </w:r>
      </w:hyperlink>
      <w:r w:rsidRPr="003F6F3D">
        <w:rPr>
          <w:rFonts w:cstheme="minorHAnsi"/>
          <w:szCs w:val="24"/>
        </w:rPr>
        <w:t xml:space="preserve"> μπορείτε να δείτε οδηγίες που έχουν γραφτεί από τη </w:t>
      </w:r>
      <w:r w:rsidRPr="003F6F3D">
        <w:rPr>
          <w:rFonts w:cstheme="minorHAnsi"/>
          <w:szCs w:val="24"/>
          <w:lang w:val="en-US"/>
        </w:rPr>
        <w:t>SoftOne</w:t>
      </w:r>
      <w:r w:rsidRPr="003F6F3D">
        <w:rPr>
          <w:rFonts w:cstheme="minorHAnsi"/>
          <w:szCs w:val="24"/>
        </w:rPr>
        <w:t xml:space="preserve"> για την κλήση των </w:t>
      </w:r>
      <w:r w:rsidRPr="003F6F3D">
        <w:rPr>
          <w:rFonts w:cstheme="minorHAnsi"/>
          <w:szCs w:val="24"/>
          <w:lang w:val="en-US"/>
        </w:rPr>
        <w:t>web</w:t>
      </w:r>
      <w:r w:rsidRPr="003F6F3D">
        <w:rPr>
          <w:rFonts w:cstheme="minorHAnsi"/>
          <w:szCs w:val="24"/>
        </w:rPr>
        <w:t xml:space="preserve"> </w:t>
      </w:r>
      <w:r w:rsidRPr="003F6F3D">
        <w:rPr>
          <w:rFonts w:cstheme="minorHAnsi"/>
          <w:szCs w:val="24"/>
          <w:lang w:val="en-US"/>
        </w:rPr>
        <w:t>services</w:t>
      </w:r>
      <w:r w:rsidRPr="003F6F3D">
        <w:rPr>
          <w:rFonts w:cstheme="minorHAnsi"/>
          <w:szCs w:val="24"/>
        </w:rPr>
        <w:t>.</w:t>
      </w:r>
      <w:r w:rsidR="00907BCD">
        <w:rPr>
          <w:rFonts w:cstheme="minorHAnsi"/>
          <w:szCs w:val="24"/>
        </w:rPr>
        <w:t xml:space="preserve"> Τα στοιχεία σύνδεσης στα </w:t>
      </w:r>
      <w:r w:rsidR="00907BCD">
        <w:rPr>
          <w:rFonts w:cstheme="minorHAnsi"/>
          <w:szCs w:val="24"/>
          <w:lang w:val="en-US"/>
        </w:rPr>
        <w:t>web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services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της </w:t>
      </w:r>
      <w:r w:rsidR="00907BCD">
        <w:rPr>
          <w:rFonts w:cstheme="minorHAnsi"/>
          <w:szCs w:val="24"/>
          <w:lang w:val="en-US"/>
        </w:rPr>
        <w:t>Connect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Line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θα σας δοθούν σε ξεχωριστό έγγραφο. </w:t>
      </w:r>
      <w:r w:rsidRPr="003F6F3D">
        <w:rPr>
          <w:rFonts w:cstheme="minorHAnsi"/>
          <w:szCs w:val="24"/>
          <w:shd w:val="clear" w:color="auto" w:fill="FFFFFF"/>
        </w:rPr>
        <w:t xml:space="preserve">Σε όλες τις κλήσεις των </w:t>
      </w:r>
      <w:r w:rsidRPr="003F6F3D">
        <w:rPr>
          <w:rFonts w:cstheme="minorHAnsi"/>
          <w:szCs w:val="24"/>
          <w:shd w:val="clear" w:color="auto" w:fill="FFFFFF"/>
          <w:lang w:val="en-US"/>
        </w:rPr>
        <w:t>web</w:t>
      </w:r>
      <w:r w:rsidRPr="003F6F3D">
        <w:rPr>
          <w:rFonts w:cstheme="minorHAnsi"/>
          <w:szCs w:val="24"/>
          <w:shd w:val="clear" w:color="auto" w:fill="FFFFFF"/>
        </w:rPr>
        <w:t xml:space="preserve"> </w:t>
      </w:r>
      <w:r w:rsidRPr="003F6F3D">
        <w:rPr>
          <w:rFonts w:cstheme="minorHAnsi"/>
          <w:szCs w:val="24"/>
          <w:shd w:val="clear" w:color="auto" w:fill="FFFFFF"/>
          <w:lang w:val="en-US"/>
        </w:rPr>
        <w:t>services</w:t>
      </w:r>
      <w:r w:rsidRPr="003F6F3D">
        <w:rPr>
          <w:rFonts w:cstheme="minorHAnsi"/>
          <w:szCs w:val="24"/>
          <w:shd w:val="clear" w:color="auto" w:fill="FFFFFF"/>
        </w:rPr>
        <w:t xml:space="preserve"> θα πρέπει να βάλετε το </w:t>
      </w:r>
      <w:r w:rsidRPr="003F6F3D">
        <w:rPr>
          <w:rFonts w:cstheme="minorHAnsi"/>
          <w:szCs w:val="24"/>
          <w:shd w:val="clear" w:color="auto" w:fill="FFFFFF"/>
          <w:lang w:val="en-US"/>
        </w:rPr>
        <w:t>Content</w:t>
      </w:r>
      <w:r w:rsidRPr="003F6F3D">
        <w:rPr>
          <w:rFonts w:cstheme="minorHAnsi"/>
          <w:szCs w:val="24"/>
          <w:shd w:val="clear" w:color="auto" w:fill="FFFFFF"/>
        </w:rPr>
        <w:t>-</w:t>
      </w:r>
      <w:r w:rsidRPr="003F6F3D">
        <w:rPr>
          <w:rFonts w:cstheme="minorHAnsi"/>
          <w:szCs w:val="24"/>
          <w:shd w:val="clear" w:color="auto" w:fill="FFFFFF"/>
          <w:lang w:val="en-US"/>
        </w:rPr>
        <w:t>Type</w:t>
      </w:r>
      <w:r w:rsidRPr="003F6F3D">
        <w:rPr>
          <w:rFonts w:cstheme="minorHAnsi"/>
          <w:szCs w:val="24"/>
          <w:shd w:val="clear" w:color="auto" w:fill="FFFFFF"/>
        </w:rPr>
        <w:t xml:space="preserve">: 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application</w:t>
      </w:r>
      <w:r w:rsidRPr="003F6F3D">
        <w:rPr>
          <w:rFonts w:cstheme="minorHAnsi"/>
          <w:b/>
          <w:szCs w:val="24"/>
          <w:shd w:val="clear" w:color="auto" w:fill="FFFFFF"/>
        </w:rPr>
        <w:t>/</w:t>
      </w:r>
      <w:proofErr w:type="spellStart"/>
      <w:r w:rsidRPr="003F6F3D">
        <w:rPr>
          <w:rFonts w:cstheme="minorHAnsi"/>
          <w:b/>
          <w:szCs w:val="24"/>
          <w:shd w:val="clear" w:color="auto" w:fill="FFFFFF"/>
          <w:lang w:val="en-US"/>
        </w:rPr>
        <w:t>json</w:t>
      </w:r>
      <w:proofErr w:type="spellEnd"/>
      <w:r w:rsidRPr="003F6F3D">
        <w:rPr>
          <w:rFonts w:cstheme="minorHAnsi"/>
          <w:szCs w:val="24"/>
          <w:shd w:val="clear" w:color="auto" w:fill="FFFFFF"/>
        </w:rPr>
        <w:t>.</w:t>
      </w:r>
      <w:r w:rsidR="00907BCD" w:rsidRPr="00907BCD">
        <w:t xml:space="preserve"> </w:t>
      </w:r>
    </w:p>
    <w:p w14:paraId="584D8C4E" w14:textId="0BF5EA8C" w:rsidR="00907BCD" w:rsidRDefault="00907BCD">
      <w:r>
        <w:t>Θα πρέπει να ορίσετε τις παρακάτω παραμέτρους στο σύστημά σας: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69"/>
        <w:gridCol w:w="4972"/>
      </w:tblGrid>
      <w:tr w:rsidR="00907BCD" w:rsidRPr="00907BCD" w14:paraId="69FA8FE9" w14:textId="77777777" w:rsidTr="0042723C">
        <w:tc>
          <w:tcPr>
            <w:tcW w:w="1555" w:type="dxa"/>
          </w:tcPr>
          <w:p w14:paraId="05C4D332" w14:textId="2D819176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769" w:type="dxa"/>
          </w:tcPr>
          <w:p w14:paraId="6AE6D471" w14:textId="377B49F3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4972" w:type="dxa"/>
          </w:tcPr>
          <w:p w14:paraId="3470E47E" w14:textId="22F82AD1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8A6E44" w:rsidRPr="00493046" w14:paraId="0A4F165A" w14:textId="77777777" w:rsidTr="0042723C">
        <w:tc>
          <w:tcPr>
            <w:tcW w:w="1555" w:type="dxa"/>
          </w:tcPr>
          <w:p w14:paraId="4C6FCB30" w14:textId="14DC5CB7" w:rsidR="008A6E44" w:rsidRPr="00907BCD" w:rsidRDefault="008A6E44" w:rsidP="008A6E44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769" w:type="dxa"/>
          </w:tcPr>
          <w:p w14:paraId="77D2DFB4" w14:textId="035C8ADB" w:rsidR="008A6E44" w:rsidRPr="00907BCD" w:rsidRDefault="008A6E44" w:rsidP="008A6E44">
            <w:r>
              <w:t>Αλφαριθμητικό</w:t>
            </w:r>
          </w:p>
        </w:tc>
        <w:tc>
          <w:tcPr>
            <w:tcW w:w="4972" w:type="dxa"/>
          </w:tcPr>
          <w:p w14:paraId="6FDCF27A" w14:textId="67AF98D6" w:rsidR="008A6E44" w:rsidRPr="00493046" w:rsidRDefault="008A6E44" w:rsidP="008A6E44">
            <w:r w:rsidRPr="008A6E44">
              <w:rPr>
                <w:lang w:val="en-US"/>
              </w:rPr>
              <w:t>http</w:t>
            </w:r>
            <w:r w:rsidRPr="00493046">
              <w:t>://</w:t>
            </w:r>
            <w:proofErr w:type="spellStart"/>
            <w:r w:rsidR="002915DA" w:rsidRPr="002915DA">
              <w:rPr>
                <w:lang w:val="en-US"/>
              </w:rPr>
              <w:t>xovardas</w:t>
            </w:r>
            <w:proofErr w:type="spellEnd"/>
            <w:r w:rsidRPr="00493046">
              <w:t>.</w:t>
            </w:r>
            <w:proofErr w:type="spellStart"/>
            <w:r w:rsidRPr="008A6E44">
              <w:rPr>
                <w:lang w:val="en-US"/>
              </w:rPr>
              <w:t>oncloud</w:t>
            </w:r>
            <w:proofErr w:type="spellEnd"/>
            <w:r w:rsidRPr="00493046">
              <w:t>.</w:t>
            </w:r>
            <w:r w:rsidRPr="008A6E44">
              <w:rPr>
                <w:lang w:val="en-US"/>
              </w:rPr>
              <w:t>gr</w:t>
            </w:r>
            <w:r w:rsidRPr="00493046">
              <w:t>/</w:t>
            </w:r>
            <w:r w:rsidRPr="008A6E44">
              <w:rPr>
                <w:lang w:val="en-US"/>
              </w:rPr>
              <w:t>s</w:t>
            </w:r>
            <w:r w:rsidRPr="00493046">
              <w:t>1</w:t>
            </w:r>
            <w:r w:rsidRPr="008A6E44">
              <w:rPr>
                <w:lang w:val="en-US"/>
              </w:rPr>
              <w:t>services</w:t>
            </w:r>
          </w:p>
        </w:tc>
      </w:tr>
      <w:tr w:rsidR="00907BCD" w:rsidRPr="00D566C0" w14:paraId="6B67D69E" w14:textId="77777777" w:rsidTr="0042723C">
        <w:tc>
          <w:tcPr>
            <w:tcW w:w="1555" w:type="dxa"/>
          </w:tcPr>
          <w:p w14:paraId="65C50527" w14:textId="722B80E7" w:rsidR="00907BCD" w:rsidRDefault="00907BCD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769" w:type="dxa"/>
          </w:tcPr>
          <w:p w14:paraId="52638A6D" w14:textId="03E765ED" w:rsidR="00907BCD" w:rsidRDefault="00907BCD">
            <w:r>
              <w:t>Αλφαριθμητικό</w:t>
            </w:r>
          </w:p>
        </w:tc>
        <w:tc>
          <w:tcPr>
            <w:tcW w:w="4972" w:type="dxa"/>
          </w:tcPr>
          <w:p w14:paraId="539CC89D" w14:textId="1B7F26D0" w:rsidR="00D566C0" w:rsidRPr="00D566C0" w:rsidRDefault="008A6E44">
            <w:r w:rsidRPr="008A6E44">
              <w:rPr>
                <w:lang w:val="en-US"/>
              </w:rPr>
              <w:t>http</w:t>
            </w:r>
            <w:r w:rsidRPr="00024F26">
              <w:t>://</w:t>
            </w:r>
            <w:proofErr w:type="spellStart"/>
            <w:r w:rsidR="002915DA" w:rsidRPr="002915DA">
              <w:rPr>
                <w:lang w:val="en-US"/>
              </w:rPr>
              <w:t>xovardas</w:t>
            </w:r>
            <w:proofErr w:type="spellEnd"/>
            <w:r w:rsidRPr="00024F26">
              <w:t>.</w:t>
            </w:r>
            <w:proofErr w:type="spellStart"/>
            <w:r w:rsidRPr="008A6E44">
              <w:rPr>
                <w:lang w:val="en-US"/>
              </w:rPr>
              <w:t>oncloud</w:t>
            </w:r>
            <w:proofErr w:type="spellEnd"/>
            <w:r w:rsidRPr="00024F26">
              <w:t>.</w:t>
            </w:r>
            <w:r w:rsidRPr="008A6E44">
              <w:rPr>
                <w:lang w:val="en-US"/>
              </w:rPr>
              <w:t>gr</w:t>
            </w:r>
            <w:r w:rsidRPr="00024F26">
              <w:t>/</w:t>
            </w:r>
            <w:r w:rsidRPr="008A6E44">
              <w:rPr>
                <w:lang w:val="en-US"/>
              </w:rPr>
              <w:t>s</w:t>
            </w:r>
            <w:r w:rsidRPr="00024F26">
              <w:t>1</w:t>
            </w:r>
            <w:r w:rsidRPr="008A6E44">
              <w:rPr>
                <w:lang w:val="en-US"/>
              </w:rPr>
              <w:t>services</w:t>
            </w:r>
          </w:p>
          <w:p w14:paraId="4FC24898" w14:textId="7800B607" w:rsidR="00907BCD" w:rsidRPr="00D566C0" w:rsidRDefault="008A6E44">
            <w:r w:rsidRPr="00D566C0">
              <w:t>/</w:t>
            </w:r>
            <w:proofErr w:type="spellStart"/>
            <w:r w:rsidRPr="008A6E44">
              <w:rPr>
                <w:lang w:val="en-US"/>
              </w:rPr>
              <w:t>js</w:t>
            </w:r>
            <w:proofErr w:type="spellEnd"/>
            <w:r w:rsidRPr="00D566C0">
              <w:t>/</w:t>
            </w:r>
            <w:proofErr w:type="spellStart"/>
            <w:r w:rsidR="00722CE8" w:rsidRPr="00722CE8">
              <w:rPr>
                <w:lang w:val="en-US"/>
              </w:rPr>
              <w:t>ConnectLineConnector</w:t>
            </w:r>
            <w:proofErr w:type="spellEnd"/>
            <w:r w:rsidRPr="00D566C0">
              <w:t>.</w:t>
            </w:r>
            <w:r w:rsidRPr="008A6E44">
              <w:rPr>
                <w:lang w:val="en-US"/>
              </w:rPr>
              <w:t>S</w:t>
            </w:r>
            <w:r w:rsidRPr="00D566C0">
              <w:t>1</w:t>
            </w:r>
            <w:r w:rsidRPr="008A6E44">
              <w:rPr>
                <w:lang w:val="en-US"/>
              </w:rPr>
              <w:t>Lib</w:t>
            </w:r>
            <w:r w:rsidRPr="00D566C0">
              <w:t>/</w:t>
            </w:r>
            <w:proofErr w:type="spellStart"/>
            <w:r w:rsidRPr="008A6E44">
              <w:rPr>
                <w:lang w:val="en-US"/>
              </w:rPr>
              <w:t>ApiServices</w:t>
            </w:r>
            <w:proofErr w:type="spellEnd"/>
          </w:p>
        </w:tc>
      </w:tr>
      <w:tr w:rsidR="00D947B0" w14:paraId="5320758E" w14:textId="77777777" w:rsidTr="0042723C">
        <w:tc>
          <w:tcPr>
            <w:tcW w:w="1555" w:type="dxa"/>
          </w:tcPr>
          <w:p w14:paraId="1719410E" w14:textId="6CE1366C" w:rsidR="00D947B0" w:rsidRPr="00907BCD" w:rsidRDefault="00D947B0" w:rsidP="00D947B0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769" w:type="dxa"/>
          </w:tcPr>
          <w:p w14:paraId="3EE17F11" w14:textId="5F3DE08E" w:rsidR="00D947B0" w:rsidRDefault="00D947B0" w:rsidP="00D947B0">
            <w:r>
              <w:t>Αλφαριθμητικό</w:t>
            </w:r>
          </w:p>
        </w:tc>
        <w:tc>
          <w:tcPr>
            <w:tcW w:w="4972" w:type="dxa"/>
          </w:tcPr>
          <w:p w14:paraId="6BD485DE" w14:textId="72CA6CDF" w:rsidR="00D947B0" w:rsidRPr="00493046" w:rsidRDefault="0042723C" w:rsidP="00D947B0">
            <w:pPr>
              <w:rPr>
                <w:b/>
                <w:bCs/>
              </w:rPr>
            </w:pPr>
            <w:proofErr w:type="spellStart"/>
            <w:r w:rsidRPr="0042723C">
              <w:rPr>
                <w:b/>
              </w:rPr>
              <w:t>eshop</w:t>
            </w:r>
            <w:proofErr w:type="spellEnd"/>
          </w:p>
        </w:tc>
      </w:tr>
      <w:tr w:rsidR="00D947B0" w14:paraId="09AEC3A4" w14:textId="77777777" w:rsidTr="0042723C">
        <w:tc>
          <w:tcPr>
            <w:tcW w:w="1555" w:type="dxa"/>
          </w:tcPr>
          <w:p w14:paraId="1F4AB59C" w14:textId="2E81AE19" w:rsidR="00D947B0" w:rsidRPr="00907BCD" w:rsidRDefault="00D947B0" w:rsidP="00D947B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769" w:type="dxa"/>
          </w:tcPr>
          <w:p w14:paraId="1025E02A" w14:textId="63DC8EE9" w:rsidR="00D947B0" w:rsidRDefault="00D947B0" w:rsidP="00D947B0">
            <w:r>
              <w:t>Αλφαριθμητικό</w:t>
            </w:r>
          </w:p>
        </w:tc>
        <w:tc>
          <w:tcPr>
            <w:tcW w:w="4972" w:type="dxa"/>
          </w:tcPr>
          <w:p w14:paraId="18157178" w14:textId="254B5E24" w:rsidR="00D947B0" w:rsidRPr="00493046" w:rsidRDefault="002915DA" w:rsidP="00D947B0">
            <w:pPr>
              <w:rPr>
                <w:b/>
                <w:bCs/>
                <w:lang w:val="en-US"/>
              </w:rPr>
            </w:pPr>
            <w:r w:rsidRPr="002915DA">
              <w:rPr>
                <w:b/>
              </w:rPr>
              <w:t>eshop!1xo</w:t>
            </w:r>
          </w:p>
        </w:tc>
      </w:tr>
      <w:tr w:rsidR="00D947B0" w14:paraId="2E5C0FAA" w14:textId="77777777" w:rsidTr="0042723C">
        <w:tc>
          <w:tcPr>
            <w:tcW w:w="1555" w:type="dxa"/>
          </w:tcPr>
          <w:p w14:paraId="10942327" w14:textId="33915122" w:rsidR="00D947B0" w:rsidRPr="00907BCD" w:rsidRDefault="00D947B0" w:rsidP="00D947B0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769" w:type="dxa"/>
          </w:tcPr>
          <w:p w14:paraId="1E1547F7" w14:textId="2436F182" w:rsidR="00D947B0" w:rsidRDefault="00D947B0" w:rsidP="00D947B0">
            <w:r>
              <w:t>Μικρός Ακέραιος</w:t>
            </w:r>
          </w:p>
        </w:tc>
        <w:tc>
          <w:tcPr>
            <w:tcW w:w="4972" w:type="dxa"/>
          </w:tcPr>
          <w:p w14:paraId="31769C6F" w14:textId="08E990A6" w:rsidR="00D947B0" w:rsidRPr="0042723C" w:rsidRDefault="0042723C" w:rsidP="00D947B0">
            <w:pPr>
              <w:rPr>
                <w:b/>
                <w:bCs/>
                <w:lang w:val="en-US"/>
              </w:rPr>
            </w:pPr>
            <w:r>
              <w:rPr>
                <w:b/>
                <w:lang w:val="en-US"/>
              </w:rPr>
              <w:t>1001</w:t>
            </w:r>
          </w:p>
        </w:tc>
      </w:tr>
    </w:tbl>
    <w:p w14:paraId="7433C623" w14:textId="77777777" w:rsidR="00907BCD" w:rsidRPr="00907BCD" w:rsidRDefault="00907BCD"/>
    <w:p w14:paraId="095FBB11" w14:textId="2A31EC93" w:rsidR="007C74AE" w:rsidRPr="00907BCD" w:rsidRDefault="007C74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07BCD">
        <w:br w:type="page"/>
      </w:r>
    </w:p>
    <w:p w14:paraId="3898249D" w14:textId="6DE6C2F4" w:rsidR="002C5295" w:rsidRPr="00DD2528" w:rsidRDefault="007D29C5" w:rsidP="00004EDD">
      <w:pPr>
        <w:pStyle w:val="2"/>
      </w:pPr>
      <w:bookmarkStart w:id="3" w:name="_Toc140054864"/>
      <w:r>
        <w:rPr>
          <w:lang w:val="en-US"/>
        </w:rPr>
        <w:lastRenderedPageBreak/>
        <w:t>Login</w:t>
      </w:r>
      <w:r w:rsidR="00AE3B22">
        <w:t xml:space="preserve"> </w:t>
      </w:r>
      <w:r w:rsidR="00AE3B22" w:rsidRPr="00BC3CE9">
        <w:rPr>
          <w:lang w:val="en-US"/>
        </w:rPr>
        <w:t>(</w:t>
      </w:r>
      <w:r w:rsidR="00AE3B22">
        <w:t>2</w:t>
      </w:r>
      <w:r w:rsidR="00AE3B22" w:rsidRPr="00BC3CE9">
        <w:rPr>
          <w:lang w:val="en-US"/>
        </w:rPr>
        <w:t xml:space="preserve"> web service call</w:t>
      </w:r>
      <w:r w:rsidR="00AE3B22">
        <w:rPr>
          <w:lang w:val="en-US"/>
        </w:rPr>
        <w:t>s)</w:t>
      </w:r>
      <w:bookmarkEnd w:id="3"/>
    </w:p>
    <w:p w14:paraId="2AD83930" w14:textId="04ED206B" w:rsidR="007D29C5" w:rsidRPr="007D29C5" w:rsidRDefault="007D29C5" w:rsidP="007D29C5">
      <w:pPr>
        <w:spacing w:after="0"/>
      </w:pPr>
      <w:r>
        <w:t xml:space="preserve">Για να μπορέσετε να καλέσετε 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 w:rsidRPr="007D29C5">
        <w:t xml:space="preserve"> </w:t>
      </w:r>
      <w:r>
        <w:t xml:space="preserve">της </w:t>
      </w:r>
      <w:r>
        <w:rPr>
          <w:lang w:val="en-US"/>
        </w:rPr>
        <w:t>Connect</w:t>
      </w:r>
      <w:r w:rsidRPr="007D29C5">
        <w:t xml:space="preserve"> </w:t>
      </w:r>
      <w:r>
        <w:rPr>
          <w:lang w:val="en-US"/>
        </w:rPr>
        <w:t>Line</w:t>
      </w:r>
      <w:r w:rsidRPr="007D29C5">
        <w:t xml:space="preserve"> </w:t>
      </w:r>
      <w:r>
        <w:t xml:space="preserve">θα πρέπει να κάνετε σύνδεση στα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>
        <w:t xml:space="preserve"> της </w:t>
      </w:r>
      <w:r>
        <w:rPr>
          <w:lang w:val="en-US"/>
        </w:rPr>
        <w:t>SoftOne</w:t>
      </w:r>
      <w:r w:rsidRPr="007D29C5">
        <w:t xml:space="preserve"> </w:t>
      </w:r>
      <w:r>
        <w:t xml:space="preserve">καλώντας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7D29C5">
        <w:rPr>
          <w:b/>
          <w:bCs/>
          <w:lang w:val="en-US"/>
        </w:rPr>
        <w:t>Login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30E96" w:rsidRPr="00A0561E" w14:paraId="564AC4F9" w14:textId="77777777" w:rsidTr="002D3E5C">
        <w:tc>
          <w:tcPr>
            <w:tcW w:w="1271" w:type="dxa"/>
          </w:tcPr>
          <w:p w14:paraId="2601C05C" w14:textId="77777777" w:rsidR="00C30E96" w:rsidRPr="00A0561E" w:rsidRDefault="00C30E96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2C3D5746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4849E7B4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30E96" w14:paraId="674F1113" w14:textId="77777777" w:rsidTr="002D3E5C">
        <w:tc>
          <w:tcPr>
            <w:tcW w:w="1271" w:type="dxa"/>
          </w:tcPr>
          <w:p w14:paraId="0D736378" w14:textId="035F553D" w:rsidR="00C30E96" w:rsidRDefault="00C30E96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EBBB25C" w14:textId="24FA25AD" w:rsidR="00C30E96" w:rsidRPr="00C30E96" w:rsidRDefault="00C30E96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21B63D01" w14:textId="0D548D11" w:rsidR="00C30E96" w:rsidRPr="00C30E96" w:rsidRDefault="00C30E96" w:rsidP="002D3E5C">
            <w:r>
              <w:t>ΠΑΝΤΑ</w:t>
            </w:r>
          </w:p>
        </w:tc>
      </w:tr>
      <w:tr w:rsidR="00C30E96" w14:paraId="1B749E2A" w14:textId="77777777" w:rsidTr="002D3E5C">
        <w:tc>
          <w:tcPr>
            <w:tcW w:w="1271" w:type="dxa"/>
          </w:tcPr>
          <w:p w14:paraId="1AD93398" w14:textId="29B53A3E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199D1CBF" w14:textId="387AEDE7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3B648CA6" w14:textId="77777777" w:rsidR="00C30E96" w:rsidRDefault="00C30E96" w:rsidP="002D3E5C"/>
        </w:tc>
      </w:tr>
      <w:tr w:rsidR="00C30E96" w14:paraId="461D7294" w14:textId="77777777" w:rsidTr="002D3E5C">
        <w:tc>
          <w:tcPr>
            <w:tcW w:w="1271" w:type="dxa"/>
          </w:tcPr>
          <w:p w14:paraId="268691F8" w14:textId="7CE06294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39A9BA8" w14:textId="1048EB39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2D52373A" w14:textId="77777777" w:rsidR="00C30E96" w:rsidRDefault="00C30E96" w:rsidP="002D3E5C"/>
        </w:tc>
      </w:tr>
      <w:tr w:rsidR="00C30E96" w14:paraId="1BB9F97D" w14:textId="77777777" w:rsidTr="002D3E5C">
        <w:tc>
          <w:tcPr>
            <w:tcW w:w="1271" w:type="dxa"/>
          </w:tcPr>
          <w:p w14:paraId="5F4EEB34" w14:textId="0417A9BA" w:rsidR="00C30E96" w:rsidRDefault="00C30E96" w:rsidP="002D3E5C">
            <w:r w:rsidRPr="00C30E96">
              <w:rPr>
                <w:lang w:val="en-US"/>
              </w:rPr>
              <w:t>appId</w:t>
            </w:r>
          </w:p>
        </w:tc>
        <w:tc>
          <w:tcPr>
            <w:tcW w:w="2410" w:type="dxa"/>
          </w:tcPr>
          <w:p w14:paraId="71A219E8" w14:textId="77777777" w:rsidR="00C30E96" w:rsidRPr="00A0561E" w:rsidRDefault="00C30E96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2C8C852" w14:textId="77777777" w:rsidR="00C30E96" w:rsidRPr="00A0561E" w:rsidRDefault="00C30E96" w:rsidP="002D3E5C">
            <w:pPr>
              <w:rPr>
                <w:lang w:val="en-US"/>
              </w:rPr>
            </w:pPr>
          </w:p>
        </w:tc>
      </w:tr>
    </w:tbl>
    <w:p w14:paraId="7BF1B9FD" w14:textId="77777777" w:rsidR="00C30E96" w:rsidRPr="00F7751D" w:rsidRDefault="00C30E96" w:rsidP="00C30E96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30E96" w:rsidRPr="00FF3ADF" w14:paraId="23E6DF6D" w14:textId="77777777" w:rsidTr="00385D6A">
        <w:tc>
          <w:tcPr>
            <w:tcW w:w="1980" w:type="dxa"/>
          </w:tcPr>
          <w:p w14:paraId="037924A9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598023B6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30E96" w14:paraId="7E3D3D72" w14:textId="77777777" w:rsidTr="00385D6A">
        <w:tc>
          <w:tcPr>
            <w:tcW w:w="1980" w:type="dxa"/>
            <w:vAlign w:val="center"/>
          </w:tcPr>
          <w:p w14:paraId="6B16180F" w14:textId="357F0DAA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49A5F1E2" w14:textId="42B824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01547C7" w14:textId="77777777" w:rsidTr="00385D6A">
        <w:tc>
          <w:tcPr>
            <w:tcW w:w="1980" w:type="dxa"/>
            <w:vAlign w:val="center"/>
          </w:tcPr>
          <w:p w14:paraId="0E6B3029" w14:textId="1339A55E" w:rsidR="00C30E96" w:rsidRDefault="00C30E96" w:rsidP="00385D6A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41233E2E" w14:textId="49725874" w:rsidR="00C30E96" w:rsidRPr="00C30E96" w:rsidRDefault="00C30E96" w:rsidP="00385D6A">
            <w:pPr>
              <w:spacing w:after="60"/>
            </w:pPr>
            <w:r>
              <w:t xml:space="preserve">Το πεδίο αυτό θα πρέπει να το χρησιμοποιήσετε στο </w:t>
            </w:r>
            <w:r>
              <w:rPr>
                <w:lang w:val="en-US"/>
              </w:rPr>
              <w:t>web</w:t>
            </w:r>
            <w:r w:rsidRPr="00C30E96">
              <w:t xml:space="preserve"> </w:t>
            </w:r>
            <w:r>
              <w:rPr>
                <w:lang w:val="en-US"/>
              </w:rPr>
              <w:t>service</w:t>
            </w:r>
            <w:r w:rsidRPr="00C30E96">
              <w:t xml:space="preserve"> “</w:t>
            </w:r>
            <w:r w:rsidRPr="00C30E96">
              <w:rPr>
                <w:b/>
                <w:bCs/>
                <w:lang w:val="en-US"/>
              </w:rPr>
              <w:t>Authenticate</w:t>
            </w:r>
            <w:r w:rsidRPr="00C30E96">
              <w:t>”.</w:t>
            </w:r>
          </w:p>
        </w:tc>
      </w:tr>
      <w:tr w:rsidR="00C30E96" w14:paraId="1E2E40B6" w14:textId="77777777" w:rsidTr="00385D6A">
        <w:tc>
          <w:tcPr>
            <w:tcW w:w="1980" w:type="dxa"/>
            <w:vAlign w:val="center"/>
          </w:tcPr>
          <w:p w14:paraId="4B6F4155" w14:textId="64C30694" w:rsidR="00C30E96" w:rsidRPr="00FB3368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</w:t>
            </w:r>
            <w:proofErr w:type="spellEnd"/>
          </w:p>
        </w:tc>
        <w:tc>
          <w:tcPr>
            <w:tcW w:w="6316" w:type="dxa"/>
            <w:vAlign w:val="center"/>
          </w:tcPr>
          <w:p w14:paraId="062A41E2" w14:textId="5511DA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t xml:space="preserve">Έκδοση του </w:t>
            </w:r>
            <w:r>
              <w:rPr>
                <w:lang w:val="en-US"/>
              </w:rPr>
              <w:t>SoftOne</w:t>
            </w:r>
          </w:p>
        </w:tc>
      </w:tr>
      <w:tr w:rsidR="00C30E96" w14:paraId="739795A2" w14:textId="77777777" w:rsidTr="00385D6A">
        <w:tc>
          <w:tcPr>
            <w:tcW w:w="1980" w:type="dxa"/>
            <w:vAlign w:val="center"/>
          </w:tcPr>
          <w:p w14:paraId="6F755623" w14:textId="20EE43ED" w:rsidR="00C30E96" w:rsidRPr="00C30E96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6316" w:type="dxa"/>
            <w:vAlign w:val="center"/>
          </w:tcPr>
          <w:p w14:paraId="03767C9F" w14:textId="6521F597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Serial Number SoftOne</w:t>
            </w:r>
          </w:p>
        </w:tc>
      </w:tr>
      <w:tr w:rsidR="00C30E96" w14:paraId="24018A06" w14:textId="77777777" w:rsidTr="00385D6A">
        <w:tc>
          <w:tcPr>
            <w:tcW w:w="1980" w:type="dxa"/>
            <w:vAlign w:val="center"/>
          </w:tcPr>
          <w:p w14:paraId="195458B2" w14:textId="783A7663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6316" w:type="dxa"/>
            <w:vAlign w:val="center"/>
          </w:tcPr>
          <w:p w14:paraId="53DB6D6B" w14:textId="0CCD1531" w:rsidR="00C30E96" w:rsidRPr="00E337F0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27CCACE3" w14:textId="77777777" w:rsidTr="00385D6A">
        <w:tc>
          <w:tcPr>
            <w:tcW w:w="1980" w:type="dxa"/>
            <w:vAlign w:val="center"/>
          </w:tcPr>
          <w:p w14:paraId="6A18CE16" w14:textId="765E4288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6316" w:type="dxa"/>
            <w:vAlign w:val="center"/>
          </w:tcPr>
          <w:p w14:paraId="54A70DE3" w14:textId="32B2AFB9" w:rsidR="00C30E96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6855A99" w14:textId="77777777" w:rsidTr="00385D6A">
        <w:tc>
          <w:tcPr>
            <w:tcW w:w="1980" w:type="dxa"/>
            <w:vAlign w:val="center"/>
          </w:tcPr>
          <w:p w14:paraId="721137C2" w14:textId="2569727C" w:rsidR="00C30E96" w:rsidRDefault="00C30E96" w:rsidP="00385D6A">
            <w:pPr>
              <w:spacing w:after="6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6316" w:type="dxa"/>
            <w:vAlign w:val="center"/>
          </w:tcPr>
          <w:p w14:paraId="19950FA1" w14:textId="49EE4297" w:rsidR="00C30E96" w:rsidRPr="00385D6A" w:rsidRDefault="00385D6A" w:rsidP="00385D6A">
            <w:pPr>
              <w:spacing w:after="60"/>
            </w:pPr>
            <w:r>
              <w:rPr>
                <w:lang w:val="en-US"/>
              </w:rPr>
              <w:t>Application Id</w:t>
            </w:r>
          </w:p>
        </w:tc>
      </w:tr>
      <w:tr w:rsidR="00C30E96" w14:paraId="07E7AB8E" w14:textId="77777777" w:rsidTr="00385D6A">
        <w:tc>
          <w:tcPr>
            <w:tcW w:w="1980" w:type="dxa"/>
            <w:vAlign w:val="center"/>
          </w:tcPr>
          <w:p w14:paraId="44F16185" w14:textId="13BDF146" w:rsidR="00C30E96" w:rsidRPr="00E337F0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objs</w:t>
            </w:r>
            <w:proofErr w:type="spellEnd"/>
          </w:p>
        </w:tc>
        <w:tc>
          <w:tcPr>
            <w:tcW w:w="6316" w:type="dxa"/>
            <w:vAlign w:val="center"/>
          </w:tcPr>
          <w:p w14:paraId="7B36FF28" w14:textId="5FA8EDC2" w:rsidR="00C30E96" w:rsidRPr="00385D6A" w:rsidRDefault="00385D6A" w:rsidP="00385D6A">
            <w:pPr>
              <w:spacing w:after="60"/>
            </w:pPr>
            <w:r>
              <w:t>Στοιχεία Εγκατάστασης (</w:t>
            </w:r>
            <w:r>
              <w:rPr>
                <w:lang w:val="en-US"/>
              </w:rPr>
              <w:t>Array</w:t>
            </w:r>
            <w:r w:rsidRPr="00385D6A">
              <w:t xml:space="preserve"> </w:t>
            </w:r>
            <w:r>
              <w:t xml:space="preserve">με 1 </w:t>
            </w:r>
            <w:r>
              <w:rPr>
                <w:lang w:val="en-US"/>
              </w:rPr>
              <w:t>Item</w:t>
            </w:r>
            <w:r w:rsidRPr="00385D6A">
              <w:t>)</w:t>
            </w:r>
          </w:p>
        </w:tc>
      </w:tr>
      <w:tr w:rsidR="00385D6A" w:rsidRPr="00385D6A" w14:paraId="3D982603" w14:textId="77777777" w:rsidTr="002D3E5C">
        <w:tc>
          <w:tcPr>
            <w:tcW w:w="8296" w:type="dxa"/>
            <w:gridSpan w:val="2"/>
            <w:vAlign w:val="center"/>
          </w:tcPr>
          <w:p w14:paraId="131F94B2" w14:textId="1DE36328" w:rsidR="00385D6A" w:rsidRPr="00385D6A" w:rsidRDefault="00385D6A" w:rsidP="00385D6A">
            <w:pPr>
              <w:spacing w:after="60"/>
              <w:rPr>
                <w:b/>
                <w:bCs/>
              </w:rPr>
            </w:pPr>
            <w:r w:rsidRPr="00385D6A">
              <w:rPr>
                <w:b/>
                <w:bCs/>
              </w:rPr>
              <w:t xml:space="preserve">Πεδία </w:t>
            </w:r>
            <w:proofErr w:type="spellStart"/>
            <w:r w:rsidRPr="00385D6A">
              <w:rPr>
                <w:b/>
                <w:bCs/>
                <w:lang w:val="en-US"/>
              </w:rPr>
              <w:t>objs</w:t>
            </w:r>
            <w:proofErr w:type="spellEnd"/>
          </w:p>
        </w:tc>
      </w:tr>
      <w:tr w:rsidR="00C30E96" w14:paraId="1E9C229E" w14:textId="77777777" w:rsidTr="00385D6A">
        <w:tc>
          <w:tcPr>
            <w:tcW w:w="1980" w:type="dxa"/>
            <w:vAlign w:val="center"/>
          </w:tcPr>
          <w:p w14:paraId="5DAD0A2D" w14:textId="2C3B679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</w:t>
            </w:r>
          </w:p>
        </w:tc>
        <w:tc>
          <w:tcPr>
            <w:tcW w:w="6316" w:type="dxa"/>
            <w:vAlign w:val="center"/>
          </w:tcPr>
          <w:p w14:paraId="526C44E7" w14:textId="70E45FE2" w:rsidR="00C30E96" w:rsidRPr="00385D6A" w:rsidRDefault="00385D6A" w:rsidP="00385D6A">
            <w:pPr>
              <w:spacing w:after="60"/>
            </w:pPr>
            <w:r>
              <w:t>Κωδικός Εταιρείας</w:t>
            </w:r>
          </w:p>
        </w:tc>
      </w:tr>
      <w:tr w:rsidR="00C30E96" w14:paraId="07F16DA8" w14:textId="77777777" w:rsidTr="00385D6A">
        <w:tc>
          <w:tcPr>
            <w:tcW w:w="1980" w:type="dxa"/>
            <w:vAlign w:val="center"/>
          </w:tcPr>
          <w:p w14:paraId="66E8D2ED" w14:textId="489EF8DB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COMPANYNAME</w:t>
            </w:r>
          </w:p>
        </w:tc>
        <w:tc>
          <w:tcPr>
            <w:tcW w:w="6316" w:type="dxa"/>
            <w:vAlign w:val="center"/>
          </w:tcPr>
          <w:p w14:paraId="0CF0AB89" w14:textId="332114BE" w:rsidR="00C30E96" w:rsidRDefault="00385D6A" w:rsidP="00385D6A">
            <w:pPr>
              <w:spacing w:after="60"/>
            </w:pPr>
            <w:r>
              <w:t>Επωνυμία Εταιρείας</w:t>
            </w:r>
          </w:p>
        </w:tc>
      </w:tr>
      <w:tr w:rsidR="00385D6A" w14:paraId="38875B59" w14:textId="77777777" w:rsidTr="00385D6A">
        <w:tc>
          <w:tcPr>
            <w:tcW w:w="1980" w:type="dxa"/>
            <w:vAlign w:val="center"/>
          </w:tcPr>
          <w:p w14:paraId="54087310" w14:textId="0E9450B7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</w:t>
            </w:r>
          </w:p>
        </w:tc>
        <w:tc>
          <w:tcPr>
            <w:tcW w:w="6316" w:type="dxa"/>
            <w:vAlign w:val="center"/>
          </w:tcPr>
          <w:p w14:paraId="63330D05" w14:textId="5945957F" w:rsidR="00385D6A" w:rsidRPr="00B1796B" w:rsidRDefault="00385D6A" w:rsidP="00385D6A">
            <w:pPr>
              <w:spacing w:after="60"/>
            </w:pPr>
            <w:r>
              <w:t>Κωδικός Υποκαταστήματος</w:t>
            </w:r>
          </w:p>
        </w:tc>
      </w:tr>
      <w:tr w:rsidR="00385D6A" w14:paraId="28717067" w14:textId="77777777" w:rsidTr="00385D6A">
        <w:tc>
          <w:tcPr>
            <w:tcW w:w="1980" w:type="dxa"/>
            <w:vAlign w:val="center"/>
          </w:tcPr>
          <w:p w14:paraId="3BC839B4" w14:textId="3BA62F21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BRANCHNAME</w:t>
            </w:r>
          </w:p>
        </w:tc>
        <w:tc>
          <w:tcPr>
            <w:tcW w:w="6316" w:type="dxa"/>
            <w:vAlign w:val="center"/>
          </w:tcPr>
          <w:p w14:paraId="0B5A761A" w14:textId="26B94E91" w:rsidR="00385D6A" w:rsidRDefault="00385D6A" w:rsidP="00385D6A">
            <w:pPr>
              <w:spacing w:after="60"/>
            </w:pPr>
            <w:r>
              <w:t>Επωνυμία Υποκαταστήματος</w:t>
            </w:r>
          </w:p>
        </w:tc>
      </w:tr>
      <w:tr w:rsidR="00385D6A" w14:paraId="3AE1AC92" w14:textId="77777777" w:rsidTr="00385D6A">
        <w:tc>
          <w:tcPr>
            <w:tcW w:w="1980" w:type="dxa"/>
            <w:vAlign w:val="center"/>
          </w:tcPr>
          <w:p w14:paraId="22F1F8A9" w14:textId="6B9E5352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</w:t>
            </w:r>
          </w:p>
        </w:tc>
        <w:tc>
          <w:tcPr>
            <w:tcW w:w="6316" w:type="dxa"/>
            <w:vAlign w:val="center"/>
          </w:tcPr>
          <w:p w14:paraId="37DD2BAF" w14:textId="44982A78" w:rsidR="00385D6A" w:rsidRPr="00F7751D" w:rsidRDefault="00385D6A" w:rsidP="00385D6A">
            <w:pPr>
              <w:spacing w:after="60"/>
              <w:rPr>
                <w:lang w:val="en-US"/>
              </w:rPr>
            </w:pPr>
            <w:r>
              <w:t>Κωδικός Τύπου Χρήστη</w:t>
            </w:r>
          </w:p>
        </w:tc>
      </w:tr>
      <w:tr w:rsidR="00385D6A" w14:paraId="541617EE" w14:textId="77777777" w:rsidTr="00385D6A">
        <w:tc>
          <w:tcPr>
            <w:tcW w:w="1980" w:type="dxa"/>
            <w:vAlign w:val="center"/>
          </w:tcPr>
          <w:p w14:paraId="7EA62843" w14:textId="1AEECD56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MODULENAME</w:t>
            </w:r>
          </w:p>
        </w:tc>
        <w:tc>
          <w:tcPr>
            <w:tcW w:w="6316" w:type="dxa"/>
            <w:vAlign w:val="center"/>
          </w:tcPr>
          <w:p w14:paraId="4763A0A1" w14:textId="279476EB" w:rsidR="00385D6A" w:rsidRDefault="00385D6A" w:rsidP="00385D6A">
            <w:pPr>
              <w:spacing w:after="60"/>
            </w:pPr>
            <w:r>
              <w:t>Επωνυμία Τύπου Χρήστη</w:t>
            </w:r>
          </w:p>
        </w:tc>
      </w:tr>
      <w:tr w:rsidR="00385D6A" w14:paraId="78DF58D3" w14:textId="77777777" w:rsidTr="00385D6A">
        <w:tc>
          <w:tcPr>
            <w:tcW w:w="1980" w:type="dxa"/>
            <w:vAlign w:val="center"/>
          </w:tcPr>
          <w:p w14:paraId="6EA0DE53" w14:textId="3789DA0F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</w:t>
            </w:r>
          </w:p>
        </w:tc>
        <w:tc>
          <w:tcPr>
            <w:tcW w:w="6316" w:type="dxa"/>
            <w:vAlign w:val="center"/>
          </w:tcPr>
          <w:p w14:paraId="2C7E0054" w14:textId="42272DA9" w:rsidR="00385D6A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385D6A" w:rsidRPr="000A0680" w14:paraId="15B825B6" w14:textId="77777777" w:rsidTr="00385D6A">
        <w:tc>
          <w:tcPr>
            <w:tcW w:w="1980" w:type="dxa"/>
            <w:vAlign w:val="center"/>
          </w:tcPr>
          <w:p w14:paraId="2B5F8D57" w14:textId="2F735AF0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REFIDNAME</w:t>
            </w:r>
          </w:p>
        </w:tc>
        <w:tc>
          <w:tcPr>
            <w:tcW w:w="6316" w:type="dxa"/>
            <w:vAlign w:val="center"/>
          </w:tcPr>
          <w:p w14:paraId="0BBE11A9" w14:textId="40886AF3" w:rsidR="00385D6A" w:rsidRPr="00B1796B" w:rsidRDefault="00385D6A" w:rsidP="00385D6A">
            <w:pPr>
              <w:spacing w:after="60"/>
              <w:rPr>
                <w:lang w:val="en-US"/>
              </w:rPr>
            </w:pPr>
            <w:r>
              <w:t>Επωνυμία Χρήστη</w:t>
            </w:r>
          </w:p>
        </w:tc>
      </w:tr>
      <w:tr w:rsidR="00C30E96" w14:paraId="70C240A1" w14:textId="77777777" w:rsidTr="00385D6A">
        <w:tc>
          <w:tcPr>
            <w:tcW w:w="1980" w:type="dxa"/>
            <w:vAlign w:val="center"/>
          </w:tcPr>
          <w:p w14:paraId="548B7C20" w14:textId="44363BC2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USERID</w:t>
            </w:r>
          </w:p>
        </w:tc>
        <w:tc>
          <w:tcPr>
            <w:tcW w:w="6316" w:type="dxa"/>
            <w:vAlign w:val="center"/>
          </w:tcPr>
          <w:p w14:paraId="0625BCA2" w14:textId="1B721FEC" w:rsidR="00C30E96" w:rsidRPr="00B1796B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C30E96" w14:paraId="3D842B93" w14:textId="77777777" w:rsidTr="00385D6A">
        <w:tc>
          <w:tcPr>
            <w:tcW w:w="1980" w:type="dxa"/>
            <w:vAlign w:val="center"/>
          </w:tcPr>
          <w:p w14:paraId="67366004" w14:textId="3D14F267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FINALDATE</w:t>
            </w:r>
          </w:p>
        </w:tc>
        <w:tc>
          <w:tcPr>
            <w:tcW w:w="6316" w:type="dxa"/>
            <w:vAlign w:val="center"/>
          </w:tcPr>
          <w:p w14:paraId="2C0E594A" w14:textId="5D9926C2" w:rsidR="00C30E96" w:rsidRDefault="00C30E96" w:rsidP="00385D6A">
            <w:pPr>
              <w:spacing w:after="60"/>
            </w:pPr>
          </w:p>
        </w:tc>
      </w:tr>
      <w:tr w:rsidR="00C30E96" w14:paraId="04ACC974" w14:textId="77777777" w:rsidTr="00385D6A">
        <w:tc>
          <w:tcPr>
            <w:tcW w:w="1980" w:type="dxa"/>
            <w:vAlign w:val="center"/>
          </w:tcPr>
          <w:p w14:paraId="12886904" w14:textId="0F4ED071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ROLES</w:t>
            </w:r>
          </w:p>
        </w:tc>
        <w:tc>
          <w:tcPr>
            <w:tcW w:w="6316" w:type="dxa"/>
            <w:vAlign w:val="center"/>
          </w:tcPr>
          <w:p w14:paraId="1631844A" w14:textId="1D7446E6" w:rsidR="00C30E96" w:rsidRDefault="00C30E96" w:rsidP="00385D6A">
            <w:pPr>
              <w:spacing w:after="60"/>
            </w:pPr>
          </w:p>
        </w:tc>
      </w:tr>
      <w:tr w:rsidR="00C30E96" w14:paraId="0037317C" w14:textId="77777777" w:rsidTr="00385D6A">
        <w:tc>
          <w:tcPr>
            <w:tcW w:w="1980" w:type="dxa"/>
            <w:vAlign w:val="center"/>
          </w:tcPr>
          <w:p w14:paraId="73B90DF3" w14:textId="70556EA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XSECURITY</w:t>
            </w:r>
          </w:p>
        </w:tc>
        <w:tc>
          <w:tcPr>
            <w:tcW w:w="6316" w:type="dxa"/>
            <w:vAlign w:val="center"/>
          </w:tcPr>
          <w:p w14:paraId="1D5926EE" w14:textId="2EED29AC" w:rsidR="00C30E96" w:rsidRDefault="00C30E96" w:rsidP="00385D6A">
            <w:pPr>
              <w:spacing w:after="60"/>
            </w:pPr>
          </w:p>
        </w:tc>
      </w:tr>
      <w:tr w:rsidR="00C30E96" w14:paraId="5C73D4AD" w14:textId="77777777" w:rsidTr="00385D6A">
        <w:tc>
          <w:tcPr>
            <w:tcW w:w="1980" w:type="dxa"/>
            <w:vAlign w:val="center"/>
          </w:tcPr>
          <w:p w14:paraId="60721E4A" w14:textId="4AC21C2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EXPTIME</w:t>
            </w:r>
          </w:p>
        </w:tc>
        <w:tc>
          <w:tcPr>
            <w:tcW w:w="6316" w:type="dxa"/>
            <w:vAlign w:val="center"/>
          </w:tcPr>
          <w:p w14:paraId="1500D83A" w14:textId="391101B3" w:rsidR="00C30E96" w:rsidRDefault="00C30E96" w:rsidP="00385D6A">
            <w:pPr>
              <w:spacing w:after="60"/>
            </w:pPr>
          </w:p>
        </w:tc>
      </w:tr>
    </w:tbl>
    <w:p w14:paraId="782F5B3F" w14:textId="77777777" w:rsidR="00C30E96" w:rsidRDefault="00C30E96" w:rsidP="00C30E96">
      <w:pPr>
        <w:rPr>
          <w:b/>
        </w:rPr>
      </w:pPr>
    </w:p>
    <w:p w14:paraId="77A47A38" w14:textId="77777777" w:rsidR="00C30E96" w:rsidRDefault="00C30E96" w:rsidP="002D1494">
      <w:pPr>
        <w:spacing w:after="0"/>
      </w:pPr>
    </w:p>
    <w:p w14:paraId="7CF23F23" w14:textId="77777777" w:rsidR="00385D6A" w:rsidRDefault="00385D6A">
      <w:pPr>
        <w:spacing w:after="160" w:line="259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D29C5" w14:paraId="13DEA9DD" w14:textId="77777777" w:rsidTr="002D3E5C">
        <w:tc>
          <w:tcPr>
            <w:tcW w:w="8296" w:type="dxa"/>
            <w:gridSpan w:val="2"/>
          </w:tcPr>
          <w:p w14:paraId="2AD3A145" w14:textId="071686CE" w:rsidR="007D29C5" w:rsidRPr="007D29C5" w:rsidRDefault="007D29C5" w:rsidP="007D29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385D6A" w14:paraId="379C05F6" w14:textId="77777777" w:rsidTr="007D29C5">
        <w:tc>
          <w:tcPr>
            <w:tcW w:w="2830" w:type="dxa"/>
          </w:tcPr>
          <w:p w14:paraId="30419355" w14:textId="31897402" w:rsidR="00385D6A" w:rsidRPr="00385D6A" w:rsidRDefault="00385D6A" w:rsidP="002D1494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466" w:type="dxa"/>
          </w:tcPr>
          <w:p w14:paraId="5EBDEF8E" w14:textId="12182B51" w:rsidR="00385D6A" w:rsidRPr="00385D6A" w:rsidRDefault="00385D6A" w:rsidP="002D1494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385D6A" w14:paraId="58C67940" w14:textId="77777777" w:rsidTr="007D29C5">
        <w:tc>
          <w:tcPr>
            <w:tcW w:w="2830" w:type="dxa"/>
          </w:tcPr>
          <w:p w14:paraId="15877D5B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E0CE7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105CC2B5" w14:textId="58B9BAC4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user</w:t>
            </w:r>
            <w:r w:rsidRPr="00385D6A">
              <w:rPr>
                <w:bCs/>
                <w:lang w:val="en-US"/>
              </w:rPr>
              <w:t>",</w:t>
            </w:r>
          </w:p>
          <w:p w14:paraId="51A664AE" w14:textId="1BF3E6C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77159A0" w14:textId="35950122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779D6D01" w14:textId="6A65BD52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74C03F9B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E550ADB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true,</w:t>
            </w:r>
          </w:p>
          <w:p w14:paraId="6F8E3C9C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"clientID": "9J8pI…tH5L5",</w:t>
            </w:r>
          </w:p>
          <w:p w14:paraId="3EB830B2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objs</w:t>
            </w:r>
            <w:proofErr w:type="spellEnd"/>
            <w:r w:rsidRPr="00385D6A">
              <w:rPr>
                <w:bCs/>
                <w:lang w:val="en-US"/>
              </w:rPr>
              <w:t>": [</w:t>
            </w:r>
            <w:proofErr w:type="gramStart"/>
            <w:r w:rsidRPr="00385D6A">
              <w:rPr>
                <w:bCs/>
                <w:lang w:val="en-US"/>
              </w:rPr>
              <w:t xml:space="preserve">   {</w:t>
            </w:r>
            <w:proofErr w:type="gramEnd"/>
          </w:p>
          <w:p w14:paraId="3B30F89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"COMPANY": "1000",</w:t>
            </w:r>
          </w:p>
          <w:p w14:paraId="60BE00E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"COMPANYNAME": "ΟΝΟΜΑ ΕΤΑΙΡΊΑΣ ",</w:t>
            </w:r>
          </w:p>
          <w:p w14:paraId="7435EA1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"BRANCH": "1000",</w:t>
            </w:r>
          </w:p>
          <w:p w14:paraId="536299CC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"BRANCHNAME": "</w:t>
            </w:r>
            <w:proofErr w:type="spellStart"/>
            <w:r w:rsidRPr="00385D6A">
              <w:rPr>
                <w:bCs/>
                <w:lang w:val="en-US"/>
              </w:rPr>
              <w:t>Εδρ</w:t>
            </w:r>
            <w:proofErr w:type="spellEnd"/>
            <w:r w:rsidRPr="00385D6A">
              <w:rPr>
                <w:bCs/>
                <w:lang w:val="en-US"/>
              </w:rPr>
              <w:t>α",</w:t>
            </w:r>
          </w:p>
          <w:p w14:paraId="08B303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"MODULE": "0",</w:t>
            </w:r>
          </w:p>
          <w:p w14:paraId="569437CF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"MODULENAME": "Χρήστης",</w:t>
            </w:r>
          </w:p>
          <w:p w14:paraId="0F2DEF2C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"REFID": "1",</w:t>
            </w:r>
          </w:p>
          <w:p w14:paraId="703D1ED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"REFIDNAME": "Administrator",</w:t>
            </w:r>
          </w:p>
          <w:p w14:paraId="73D4C5E4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"USERID": "1",</w:t>
            </w:r>
          </w:p>
          <w:p w14:paraId="44B8A70D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"FINALDATE": "1899-12-30 00:00:00",</w:t>
            </w:r>
          </w:p>
          <w:p w14:paraId="7AED74DC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   "ROLES": ""</w:t>
            </w:r>
          </w:p>
          <w:p w14:paraId="02A925A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}],</w:t>
            </w:r>
          </w:p>
          <w:p w14:paraId="2E15D906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"</w:t>
            </w:r>
            <w:proofErr w:type="spellStart"/>
            <w:r w:rsidRPr="00385D6A">
              <w:rPr>
                <w:bCs/>
                <w:lang w:val="en-US"/>
              </w:rPr>
              <w:t>ver</w:t>
            </w:r>
            <w:proofErr w:type="spellEnd"/>
            <w:r w:rsidRPr="00385D6A">
              <w:rPr>
                <w:bCs/>
                <w:lang w:val="en-US"/>
              </w:rPr>
              <w:t>": "5.00.518.11112",</w:t>
            </w:r>
          </w:p>
          <w:p w14:paraId="173389DC" w14:textId="6F8101A3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"</w:t>
            </w:r>
            <w:proofErr w:type="spellStart"/>
            <w:r w:rsidRPr="00385D6A">
              <w:rPr>
                <w:bCs/>
                <w:lang w:val="en-US"/>
              </w:rPr>
              <w:t>sn</w:t>
            </w:r>
            <w:proofErr w:type="spellEnd"/>
            <w:r w:rsidRPr="00385D6A">
              <w:rPr>
                <w:bCs/>
                <w:lang w:val="en-US"/>
              </w:rPr>
              <w:t>": "0110</w:t>
            </w:r>
            <w:r>
              <w:rPr>
                <w:bCs/>
                <w:lang w:val="en-US"/>
              </w:rPr>
              <w:t>00000</w:t>
            </w:r>
            <w:r w:rsidRPr="00385D6A">
              <w:rPr>
                <w:bCs/>
                <w:lang w:val="en-US"/>
              </w:rPr>
              <w:t>0</w:t>
            </w:r>
            <w:r>
              <w:rPr>
                <w:bCs/>
                <w:lang w:val="en-US"/>
              </w:rPr>
              <w:t>0000</w:t>
            </w:r>
            <w:r w:rsidRPr="00385D6A">
              <w:rPr>
                <w:bCs/>
                <w:lang w:val="en-US"/>
              </w:rPr>
              <w:t>",</w:t>
            </w:r>
          </w:p>
          <w:p w14:paraId="2F3C7CC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"off": false,</w:t>
            </w:r>
          </w:p>
          <w:p w14:paraId="3E8B15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"pin": false,</w:t>
            </w:r>
          </w:p>
          <w:p w14:paraId="78C05AEB" w14:textId="0ADF6B2E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"100</w:t>
            </w:r>
            <w:r>
              <w:rPr>
                <w:bCs/>
                <w:lang w:val="en-US"/>
              </w:rPr>
              <w:t>0</w:t>
            </w:r>
            <w:r w:rsidRPr="00385D6A">
              <w:rPr>
                <w:bCs/>
                <w:lang w:val="en-US"/>
              </w:rPr>
              <w:t>"</w:t>
            </w:r>
          </w:p>
          <w:p w14:paraId="6D6BB9DE" w14:textId="066CCF0D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1BD1D521" w14:textId="77777777" w:rsidTr="007D29C5">
        <w:tc>
          <w:tcPr>
            <w:tcW w:w="2830" w:type="dxa"/>
          </w:tcPr>
          <w:p w14:paraId="5A15A8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BE9CCF0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2367C70A" w14:textId="4FB501E5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5F4B98C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2311BCD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512672FA" w14:textId="61047DEF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07880E69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9D892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BA310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39B74A9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"Login fails due to invalid login credentials."</w:t>
            </w:r>
          </w:p>
          <w:p w14:paraId="4B15BBC8" w14:textId="47B4C93C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4B90BA88" w14:textId="77777777" w:rsidTr="007D29C5">
        <w:tc>
          <w:tcPr>
            <w:tcW w:w="2830" w:type="dxa"/>
          </w:tcPr>
          <w:p w14:paraId="3160FFE2" w14:textId="0A50CC8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71454A0B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0A366E6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5359ADD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5482F463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3EE66D9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2906AB05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FDBBA0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2B7B9460" w14:textId="25CC1454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</w:t>
            </w:r>
            <w:r w:rsidR="007D29C5" w:rsidRPr="007D29C5">
              <w:rPr>
                <w:bCs/>
                <w:lang w:val="en-US"/>
              </w:rPr>
              <w:t>Invalid request. Please login first</w:t>
            </w:r>
            <w:r w:rsidRPr="00385D6A">
              <w:rPr>
                <w:bCs/>
                <w:lang w:val="en-US"/>
              </w:rPr>
              <w:t>"</w:t>
            </w:r>
          </w:p>
          <w:p w14:paraId="3EF802D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</w:tbl>
    <w:p w14:paraId="3FCFBE6E" w14:textId="0A34593E" w:rsidR="007D29C5" w:rsidRDefault="007D29C5" w:rsidP="007D29C5"/>
    <w:p w14:paraId="3AC93425" w14:textId="2CFF2EF4" w:rsidR="002C5295" w:rsidRDefault="00D74F95" w:rsidP="002D1494">
      <w:r>
        <w:t>Εφόσον έχε</w:t>
      </w:r>
      <w:r w:rsidR="007D29C5">
        <w:t>τε</w:t>
      </w:r>
      <w:r>
        <w:t xml:space="preserve">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r>
        <w:rPr>
          <w:lang w:val="en-US"/>
        </w:rPr>
        <w:t>Login</w:t>
      </w:r>
      <w:r w:rsidRPr="00D74F95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</w:t>
      </w:r>
      <w:r w:rsidR="007D29C5">
        <w:t xml:space="preserve">πρέπει να καλέσετε το </w:t>
      </w:r>
      <w:r w:rsidR="007D29C5">
        <w:rPr>
          <w:lang w:val="en-US"/>
        </w:rPr>
        <w:t>web</w:t>
      </w:r>
      <w:r w:rsidR="007D29C5" w:rsidRPr="007D29C5">
        <w:t xml:space="preserve"> </w:t>
      </w:r>
      <w:r w:rsidR="007D29C5">
        <w:rPr>
          <w:lang w:val="en-US"/>
        </w:rPr>
        <w:t>service</w:t>
      </w:r>
      <w:r w:rsidR="007D29C5" w:rsidRPr="007D29C5">
        <w:t xml:space="preserve"> “</w:t>
      </w:r>
      <w:r>
        <w:rPr>
          <w:lang w:val="en-US"/>
        </w:rPr>
        <w:t>Authenticate</w:t>
      </w:r>
      <w:r w:rsidR="007D29C5" w:rsidRPr="007D29C5">
        <w:t xml:space="preserve">” </w:t>
      </w:r>
      <w:r w:rsidR="007D29C5">
        <w:t xml:space="preserve">πάλι στο </w:t>
      </w:r>
      <w:r w:rsidR="007D29C5">
        <w:rPr>
          <w:lang w:val="en-US"/>
        </w:rPr>
        <w:t>Endpoint</w:t>
      </w:r>
      <w:r w:rsidR="007D29C5" w:rsidRPr="007D29C5">
        <w:t xml:space="preserve"> </w:t>
      </w:r>
      <w:r w:rsidR="007D29C5">
        <w:t>που σας έχει δοθεί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D29C5" w:rsidRPr="00A0561E" w14:paraId="77B82629" w14:textId="77777777" w:rsidTr="002D3E5C">
        <w:tc>
          <w:tcPr>
            <w:tcW w:w="1271" w:type="dxa"/>
          </w:tcPr>
          <w:p w14:paraId="098BB80A" w14:textId="77777777" w:rsidR="007D29C5" w:rsidRPr="00A0561E" w:rsidRDefault="007D29C5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0201CB7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AFA8473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D29C5" w14:paraId="07DC8C0B" w14:textId="77777777" w:rsidTr="002D3E5C">
        <w:tc>
          <w:tcPr>
            <w:tcW w:w="1271" w:type="dxa"/>
          </w:tcPr>
          <w:p w14:paraId="6E9CF2CB" w14:textId="77777777" w:rsidR="007D29C5" w:rsidRDefault="007D29C5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61B5859" w14:textId="02D7F58C" w:rsidR="007D29C5" w:rsidRPr="00C30E96" w:rsidRDefault="007D29C5" w:rsidP="002D3E5C">
            <w:pPr>
              <w:rPr>
                <w:b/>
                <w:bCs/>
                <w:lang w:val="en-US"/>
              </w:rPr>
            </w:pPr>
            <w:r w:rsidRPr="007D29C5">
              <w:rPr>
                <w:b/>
                <w:bCs/>
                <w:lang w:val="en-US"/>
              </w:rPr>
              <w:t>authenticate</w:t>
            </w:r>
          </w:p>
        </w:tc>
        <w:tc>
          <w:tcPr>
            <w:tcW w:w="4615" w:type="dxa"/>
          </w:tcPr>
          <w:p w14:paraId="321918E3" w14:textId="77777777" w:rsidR="007D29C5" w:rsidRPr="00C30E96" w:rsidRDefault="007D29C5" w:rsidP="002D3E5C">
            <w:r>
              <w:t>ΠΑΝΤΑ</w:t>
            </w:r>
          </w:p>
        </w:tc>
      </w:tr>
      <w:tr w:rsidR="007D29C5" w:rsidRPr="007D29C5" w14:paraId="42EB8A55" w14:textId="77777777" w:rsidTr="002D3E5C">
        <w:tc>
          <w:tcPr>
            <w:tcW w:w="1271" w:type="dxa"/>
          </w:tcPr>
          <w:p w14:paraId="4B71FBF0" w14:textId="026F6E97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clientID</w:t>
            </w:r>
          </w:p>
        </w:tc>
        <w:tc>
          <w:tcPr>
            <w:tcW w:w="2410" w:type="dxa"/>
          </w:tcPr>
          <w:p w14:paraId="6EDAFCBA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621E63E7" w14:textId="48E03400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r w:rsidRPr="00D74F95">
              <w:rPr>
                <w:lang w:val="en-US"/>
              </w:rPr>
              <w:t>clientID</w:t>
            </w:r>
            <w:r w:rsidRPr="007D29C5">
              <w:t>)</w:t>
            </w:r>
          </w:p>
        </w:tc>
      </w:tr>
      <w:tr w:rsidR="007D29C5" w14:paraId="706F6123" w14:textId="77777777" w:rsidTr="002D3E5C">
        <w:tc>
          <w:tcPr>
            <w:tcW w:w="1271" w:type="dxa"/>
          </w:tcPr>
          <w:p w14:paraId="1431388F" w14:textId="6F6922DA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3F5370BC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7F18AB45" w14:textId="11E64275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COMPANY</w:t>
            </w:r>
            <w:r w:rsidRPr="007D29C5">
              <w:t>)</w:t>
            </w:r>
          </w:p>
        </w:tc>
      </w:tr>
      <w:tr w:rsidR="007D29C5" w14:paraId="009124D4" w14:textId="77777777" w:rsidTr="002D3E5C">
        <w:tc>
          <w:tcPr>
            <w:tcW w:w="1271" w:type="dxa"/>
          </w:tcPr>
          <w:p w14:paraId="32F531BA" w14:textId="46D85692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03817B19" w14:textId="0B7B443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195C2F59" w14:textId="2E9B6A6D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BRANCH</w:t>
            </w:r>
            <w:r w:rsidRPr="007D29C5">
              <w:t>)</w:t>
            </w:r>
          </w:p>
        </w:tc>
      </w:tr>
      <w:tr w:rsidR="007D29C5" w14:paraId="29B5ED64" w14:textId="77777777" w:rsidTr="002D3E5C">
        <w:tc>
          <w:tcPr>
            <w:tcW w:w="1271" w:type="dxa"/>
          </w:tcPr>
          <w:p w14:paraId="5B3E9508" w14:textId="02E6D369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0AE840B5" w14:textId="12F44DA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0B0714CF" w14:textId="5ED4F616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MODULE</w:t>
            </w:r>
            <w:r w:rsidRPr="007D29C5">
              <w:t>)</w:t>
            </w:r>
          </w:p>
        </w:tc>
      </w:tr>
      <w:tr w:rsidR="007D29C5" w14:paraId="428593A9" w14:textId="77777777" w:rsidTr="002D3E5C">
        <w:tc>
          <w:tcPr>
            <w:tcW w:w="1271" w:type="dxa"/>
          </w:tcPr>
          <w:p w14:paraId="4360E4E7" w14:textId="32D75F99" w:rsidR="007D29C5" w:rsidRDefault="007D29C5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773A4802" w14:textId="415362BF" w:rsidR="007D29C5" w:rsidRPr="00A0561E" w:rsidRDefault="007D29C5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11E9699E" w14:textId="10283223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REFID</w:t>
            </w:r>
            <w:r w:rsidRPr="007D29C5">
              <w:t>)</w:t>
            </w:r>
          </w:p>
        </w:tc>
      </w:tr>
    </w:tbl>
    <w:p w14:paraId="46B493FA" w14:textId="77777777" w:rsidR="007D29C5" w:rsidRPr="00F7751D" w:rsidRDefault="007D29C5" w:rsidP="007D29C5">
      <w:r>
        <w:lastRenderedPageBreak/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29C5" w:rsidRPr="00FF3ADF" w14:paraId="357D1838" w14:textId="77777777" w:rsidTr="002D3E5C">
        <w:tc>
          <w:tcPr>
            <w:tcW w:w="1980" w:type="dxa"/>
          </w:tcPr>
          <w:p w14:paraId="189DAD9F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741A7165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D29C5" w14:paraId="40DC7CE4" w14:textId="77777777" w:rsidTr="002D3E5C">
        <w:tc>
          <w:tcPr>
            <w:tcW w:w="1980" w:type="dxa"/>
            <w:vAlign w:val="center"/>
          </w:tcPr>
          <w:p w14:paraId="1B16DECF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576E6318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D29C5" w14:paraId="54B8D7B5" w14:textId="77777777" w:rsidTr="002D3E5C">
        <w:tc>
          <w:tcPr>
            <w:tcW w:w="1980" w:type="dxa"/>
            <w:vAlign w:val="center"/>
          </w:tcPr>
          <w:p w14:paraId="65B00341" w14:textId="77777777" w:rsidR="007D29C5" w:rsidRDefault="007D29C5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2C79B8F2" w14:textId="19D6528D" w:rsidR="007D29C5" w:rsidRPr="00D62984" w:rsidRDefault="007D29C5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>Το πεδίο αυτό θα πρέπει να το χρησιμοποιήσετε σ</w:t>
            </w:r>
            <w:r w:rsidR="00D62984" w:rsidRPr="00D62984">
              <w:rPr>
                <w:b/>
                <w:bCs/>
              </w:rPr>
              <w:t>ε κάθε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</w:t>
            </w:r>
            <w:r w:rsidR="00D62984" w:rsidRPr="00D62984">
              <w:rPr>
                <w:b/>
                <w:bCs/>
              </w:rPr>
              <w:t>που θα καλέσετε</w:t>
            </w:r>
            <w:r w:rsidRPr="00D62984">
              <w:rPr>
                <w:b/>
                <w:bCs/>
              </w:rPr>
              <w:t>.</w:t>
            </w:r>
          </w:p>
        </w:tc>
      </w:tr>
      <w:tr w:rsidR="007D29C5" w14:paraId="6D522F0F" w14:textId="77777777" w:rsidTr="002D3E5C">
        <w:tc>
          <w:tcPr>
            <w:tcW w:w="1980" w:type="dxa"/>
            <w:vAlign w:val="center"/>
          </w:tcPr>
          <w:p w14:paraId="523812A5" w14:textId="7CAC6B7D" w:rsidR="007D29C5" w:rsidRPr="00FB3368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4C302041" w14:textId="3D6931D3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675999E5" w14:textId="77777777" w:rsidTr="002D3E5C">
        <w:tc>
          <w:tcPr>
            <w:tcW w:w="1980" w:type="dxa"/>
            <w:vAlign w:val="center"/>
          </w:tcPr>
          <w:p w14:paraId="04E43D4D" w14:textId="442E75DC" w:rsidR="007D29C5" w:rsidRPr="00C30E96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43106759" w14:textId="07A941C0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195A5004" w14:textId="77777777" w:rsidTr="002D3E5C">
        <w:tc>
          <w:tcPr>
            <w:tcW w:w="1980" w:type="dxa"/>
            <w:vAlign w:val="center"/>
          </w:tcPr>
          <w:p w14:paraId="7371DADA" w14:textId="0ED73811" w:rsidR="007D29C5" w:rsidRPr="00E337F0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71E5D647" w14:textId="034C0AEA" w:rsidR="007D29C5" w:rsidRPr="00E337F0" w:rsidRDefault="007D29C5" w:rsidP="002D3E5C">
            <w:pPr>
              <w:spacing w:after="60"/>
            </w:pPr>
          </w:p>
        </w:tc>
      </w:tr>
      <w:tr w:rsidR="007D29C5" w14:paraId="016896D0" w14:textId="77777777" w:rsidTr="002D3E5C">
        <w:tc>
          <w:tcPr>
            <w:tcW w:w="1980" w:type="dxa"/>
            <w:vAlign w:val="center"/>
          </w:tcPr>
          <w:p w14:paraId="38BC646C" w14:textId="3E3B6885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2E655B34" w14:textId="174B7446" w:rsidR="007D29C5" w:rsidRDefault="007D29C5" w:rsidP="002D3E5C">
            <w:pPr>
              <w:spacing w:after="60"/>
            </w:pPr>
          </w:p>
        </w:tc>
      </w:tr>
      <w:tr w:rsidR="00D62984" w14:paraId="5023FBAD" w14:textId="77777777" w:rsidTr="002D3E5C">
        <w:tc>
          <w:tcPr>
            <w:tcW w:w="1980" w:type="dxa"/>
            <w:vAlign w:val="center"/>
          </w:tcPr>
          <w:p w14:paraId="3A8156DA" w14:textId="6D4AF576" w:rsidR="00D62984" w:rsidRDefault="00D62984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0EEDB420" w14:textId="3D7B4740" w:rsidR="00D62984" w:rsidRPr="00D62984" w:rsidRDefault="00D62984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058990FC" w14:textId="358E488F" w:rsidR="007D29C5" w:rsidRDefault="007D29C5" w:rsidP="002D14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62984" w14:paraId="0EC599C8" w14:textId="77777777" w:rsidTr="00D62984">
        <w:tc>
          <w:tcPr>
            <w:tcW w:w="8296" w:type="dxa"/>
            <w:gridSpan w:val="2"/>
            <w:vAlign w:val="center"/>
          </w:tcPr>
          <w:p w14:paraId="5A050CB6" w14:textId="77777777" w:rsidR="00D62984" w:rsidRPr="007D29C5" w:rsidRDefault="00D62984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D62984" w14:paraId="3073C016" w14:textId="77777777" w:rsidTr="00D62984">
        <w:tc>
          <w:tcPr>
            <w:tcW w:w="2689" w:type="dxa"/>
            <w:vAlign w:val="center"/>
          </w:tcPr>
          <w:p w14:paraId="4DA94434" w14:textId="77777777" w:rsidR="00D62984" w:rsidRPr="00385D6A" w:rsidRDefault="00D62984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1AA61B8" w14:textId="77777777" w:rsidR="00D62984" w:rsidRPr="00385D6A" w:rsidRDefault="00D62984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D62984" w14:paraId="71CD176A" w14:textId="77777777" w:rsidTr="00D62984">
        <w:tc>
          <w:tcPr>
            <w:tcW w:w="2689" w:type="dxa"/>
            <w:vAlign w:val="center"/>
          </w:tcPr>
          <w:p w14:paraId="727355F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DB5223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38EDA69D" w14:textId="65D5D41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"clientID": "9J8p…tH4G",</w:t>
            </w:r>
          </w:p>
          <w:p w14:paraId="101DB5B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"1000",</w:t>
            </w:r>
          </w:p>
          <w:p w14:paraId="5ED02D4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7365DECC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2621286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"1"</w:t>
            </w:r>
          </w:p>
          <w:p w14:paraId="4EF0BE68" w14:textId="6118C23A" w:rsidR="00D62984" w:rsidRPr="00385D6A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30FEA9D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4C6918C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true,</w:t>
            </w:r>
          </w:p>
          <w:p w14:paraId="40CA65A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"clientID": "9J8pK…LXQGG",</w:t>
            </w:r>
          </w:p>
          <w:p w14:paraId="2FAB721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"s1u": 1,</w:t>
            </w:r>
          </w:p>
          <w:p w14:paraId="5F43D64F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"hyperlinks": 1,</w:t>
            </w:r>
          </w:p>
          <w:p w14:paraId="4881704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canexport</w:t>
            </w:r>
            <w:proofErr w:type="spellEnd"/>
            <w:r w:rsidRPr="00D62984">
              <w:rPr>
                <w:bCs/>
                <w:lang w:val="en-US"/>
              </w:rPr>
              <w:t>": 1,</w:t>
            </w:r>
          </w:p>
          <w:p w14:paraId="28BC92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"image": "",</w:t>
            </w:r>
          </w:p>
          <w:p w14:paraId="6559BCB5" w14:textId="70C71AC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companyinfo</w:t>
            </w:r>
            <w:proofErr w:type="spellEnd"/>
            <w:r w:rsidRPr="00D62984">
              <w:rPr>
                <w:bCs/>
                <w:lang w:val="en-US"/>
              </w:rPr>
              <w:t>": "</w:t>
            </w:r>
            <w:r w:rsidRPr="00D62984">
              <w:rPr>
                <w:bCs/>
              </w:rPr>
              <w:t>Πρότυπη</w:t>
            </w:r>
            <w:r w:rsidRPr="00D62984">
              <w:rPr>
                <w:bCs/>
                <w:lang w:val="en-US"/>
              </w:rPr>
              <w:t xml:space="preserve"> </w:t>
            </w:r>
            <w:r w:rsidRPr="00D62984">
              <w:rPr>
                <w:bCs/>
              </w:rPr>
              <w:t>Εταιρεία</w:t>
            </w:r>
            <w:r w:rsidRPr="00D62984">
              <w:rPr>
                <w:bCs/>
                <w:lang w:val="en-US"/>
              </w:rPr>
              <w:t xml:space="preserve">, </w:t>
            </w:r>
            <w:proofErr w:type="spellStart"/>
            <w:r w:rsidRPr="00D62984">
              <w:rPr>
                <w:bCs/>
              </w:rPr>
              <w:t>Εδρα</w:t>
            </w:r>
            <w:proofErr w:type="spellEnd"/>
            <w:proofErr w:type="gramStart"/>
            <w:r w:rsidRPr="00D62984">
              <w:rPr>
                <w:bCs/>
                <w:lang w:val="en-US"/>
              </w:rPr>
              <w:t>|,,</w:t>
            </w:r>
            <w:proofErr w:type="gramEnd"/>
            <w:r w:rsidRPr="00D62984">
              <w:rPr>
                <w:bCs/>
                <w:lang w:val="en-US"/>
              </w:rPr>
              <w:t>|</w:t>
            </w:r>
            <w:r w:rsidRPr="00D62984">
              <w:rPr>
                <w:bCs/>
              </w:rPr>
              <w:t>Α</w:t>
            </w:r>
            <w:r w:rsidRPr="00D62984">
              <w:rPr>
                <w:bCs/>
                <w:lang w:val="en-US"/>
              </w:rPr>
              <w:t>.</w:t>
            </w:r>
            <w:r w:rsidRPr="00D62984">
              <w:rPr>
                <w:bCs/>
              </w:rPr>
              <w:t>Φ</w:t>
            </w:r>
            <w:r w:rsidRPr="00D62984">
              <w:rPr>
                <w:bCs/>
                <w:lang w:val="en-US"/>
              </w:rPr>
              <w:t>.</w:t>
            </w:r>
            <w:r w:rsidRPr="00D62984">
              <w:rPr>
                <w:bCs/>
              </w:rPr>
              <w:t>Μ</w:t>
            </w:r>
            <w:r w:rsidRPr="00D62984">
              <w:rPr>
                <w:bCs/>
                <w:lang w:val="en-US"/>
              </w:rPr>
              <w:t xml:space="preserve">.: </w:t>
            </w:r>
            <w:r w:rsidRPr="00D62984">
              <w:rPr>
                <w:bCs/>
              </w:rPr>
              <w:t>Δ</w:t>
            </w:r>
            <w:r>
              <w:rPr>
                <w:bCs/>
              </w:rPr>
              <w:t>ΟΥ</w:t>
            </w:r>
            <w:r w:rsidRPr="00D62984">
              <w:rPr>
                <w:bCs/>
                <w:lang w:val="en-US"/>
              </w:rPr>
              <w:t>:"</w:t>
            </w:r>
          </w:p>
          <w:p w14:paraId="36C2FF68" w14:textId="3EA968F6" w:rsidR="00D62984" w:rsidRPr="00385D6A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1FD76455" w14:textId="77777777" w:rsidTr="00D62984">
        <w:tc>
          <w:tcPr>
            <w:tcW w:w="2689" w:type="dxa"/>
            <w:vAlign w:val="center"/>
          </w:tcPr>
          <w:p w14:paraId="3298646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B5032D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6EBBF64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"clientID": "9J8p…tH4G",</w:t>
            </w:r>
          </w:p>
          <w:p w14:paraId="3BE462F4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"1000",</w:t>
            </w:r>
          </w:p>
          <w:p w14:paraId="43B4FE09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11827F7B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56614DDA" w14:textId="56C21A6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"1</w:t>
            </w:r>
            <w:r>
              <w:rPr>
                <w:bCs/>
              </w:rPr>
              <w:t>3</w:t>
            </w:r>
            <w:r w:rsidRPr="00D62984">
              <w:rPr>
                <w:bCs/>
                <w:lang w:val="en-US"/>
              </w:rPr>
              <w:t>"</w:t>
            </w:r>
          </w:p>
          <w:p w14:paraId="1768B573" w14:textId="6DF4789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A76D9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E2529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2C2854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4B7FD7C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2705AD55" w14:textId="02859EC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3831C892" w14:textId="77777777" w:rsidTr="00D62984">
        <w:tc>
          <w:tcPr>
            <w:tcW w:w="2689" w:type="dxa"/>
            <w:vAlign w:val="center"/>
          </w:tcPr>
          <w:p w14:paraId="20B09F45" w14:textId="6FCFC7EB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2DACB85" w14:textId="1092B48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  </w:t>
            </w:r>
            <w:r w:rsidRPr="00D62984">
              <w:rPr>
                <w:bCs/>
                <w:lang w:val="en-US"/>
              </w:rPr>
              <w:t>"clientID": "9J8p…tH4G",</w:t>
            </w:r>
          </w:p>
          <w:p w14:paraId="0EBE82A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"1000",</w:t>
            </w:r>
          </w:p>
          <w:p w14:paraId="3DA762F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598C61D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7992533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"1"</w:t>
            </w:r>
          </w:p>
          <w:p w14:paraId="04028B61" w14:textId="7D8F443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92D5AF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C0817A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3D7FBAE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683319D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AppId. Ensure that your request includes a valid AppId"</w:t>
            </w:r>
          </w:p>
          <w:p w14:paraId="70A9ABD4" w14:textId="0B72739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2E825BB5" w14:textId="77777777" w:rsidR="00D62984" w:rsidRPr="00D62984" w:rsidRDefault="00D62984" w:rsidP="002D1494">
      <w:pPr>
        <w:rPr>
          <w:lang w:val="en-US"/>
        </w:rPr>
      </w:pPr>
    </w:p>
    <w:p w14:paraId="4DBEEA3E" w14:textId="2F8D8FAE" w:rsidR="00D74F95" w:rsidRPr="008A5E6D" w:rsidRDefault="00D74F95" w:rsidP="002D1494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 w:rsidR="00D62984"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 w:rsidR="00D62984">
        <w:t>τε</w:t>
      </w:r>
      <w:r w:rsidRPr="008A5E6D">
        <w:t xml:space="preserve"> συνδεθεί στο </w:t>
      </w:r>
      <w:r w:rsidRPr="00AB221A">
        <w:rPr>
          <w:lang w:val="en-US"/>
        </w:rPr>
        <w:t>SoftOne</w:t>
      </w:r>
      <w:r w:rsidRPr="008A5E6D">
        <w:t xml:space="preserve"> και μπορ</w:t>
      </w:r>
      <w:r w:rsidR="00D62984">
        <w:t>είτε</w:t>
      </w:r>
      <w:r w:rsidRPr="008A5E6D">
        <w:t xml:space="preserve"> να προχωρήσε</w:t>
      </w:r>
      <w:r w:rsidR="00D62984">
        <w:t>τε</w:t>
      </w:r>
      <w:r w:rsidRPr="008A5E6D">
        <w:t xml:space="preserve"> στις επόμενες κλήσεις που θέλε</w:t>
      </w:r>
      <w:r w:rsidR="00D62984">
        <w:t>τε</w:t>
      </w:r>
      <w:r w:rsidRPr="008A5E6D">
        <w:t>.</w:t>
      </w:r>
    </w:p>
    <w:p w14:paraId="302D2923" w14:textId="241F8F84" w:rsidR="00B60B19" w:rsidRPr="008A5E6D" w:rsidRDefault="00D74F95" w:rsidP="002D1494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 w:rsidR="00D62984">
        <w:rPr>
          <w:b/>
        </w:rPr>
        <w:t>Πρέπει να α</w:t>
      </w:r>
      <w:r w:rsidRPr="008A5E6D">
        <w:rPr>
          <w:b/>
        </w:rPr>
        <w:t>ποθηκεύ</w:t>
      </w:r>
      <w:r w:rsidR="00D62984">
        <w:rPr>
          <w:b/>
        </w:rPr>
        <w:t>σ</w:t>
      </w:r>
      <w:r w:rsidRPr="008A5E6D">
        <w:rPr>
          <w:b/>
        </w:rPr>
        <w:t>ε</w:t>
      </w:r>
      <w:r w:rsidR="00D62984">
        <w:rPr>
          <w:b/>
        </w:rPr>
        <w:t>τε</w:t>
      </w:r>
      <w:r w:rsidRPr="008A5E6D">
        <w:rPr>
          <w:b/>
        </w:rPr>
        <w:t xml:space="preserve"> το </w:t>
      </w:r>
      <w:r w:rsidRPr="00AB221A">
        <w:rPr>
          <w:b/>
          <w:lang w:val="en-US"/>
        </w:rPr>
        <w:t>clientID</w:t>
      </w:r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 w:rsidR="00D62984"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 w:rsidR="00D62984">
        <w:rPr>
          <w:b/>
        </w:rPr>
        <w:t>ετ</w:t>
      </w:r>
      <w:r w:rsidRPr="008A5E6D">
        <w:rPr>
          <w:b/>
        </w:rPr>
        <w:t>ε.</w:t>
      </w:r>
    </w:p>
    <w:p w14:paraId="5EFE66C7" w14:textId="77777777" w:rsidR="00633F74" w:rsidRDefault="00633F74" w:rsidP="009A5944">
      <w:pPr>
        <w:rPr>
          <w:b/>
        </w:rPr>
      </w:pPr>
    </w:p>
    <w:p w14:paraId="6165E07B" w14:textId="03FB24D5" w:rsidR="00633F74" w:rsidRPr="00BC3CE9" w:rsidRDefault="00F340C8" w:rsidP="00004EDD">
      <w:pPr>
        <w:pStyle w:val="2"/>
        <w:rPr>
          <w:lang w:val="en-US"/>
        </w:rPr>
      </w:pPr>
      <w:bookmarkStart w:id="4" w:name="_Toc140054865"/>
      <w:r w:rsidRPr="00BC3CE9">
        <w:rPr>
          <w:lang w:val="en-US"/>
        </w:rPr>
        <w:lastRenderedPageBreak/>
        <w:t xml:space="preserve">Login – </w:t>
      </w:r>
      <w:r w:rsidR="00633F74" w:rsidRPr="00BC3CE9">
        <w:rPr>
          <w:lang w:val="en-US"/>
        </w:rPr>
        <w:t>Authenticate</w:t>
      </w:r>
      <w:r w:rsidRPr="00BC3CE9">
        <w:rPr>
          <w:lang w:val="en-US"/>
        </w:rPr>
        <w:t xml:space="preserve"> (1 web service call)</w:t>
      </w:r>
      <w:bookmarkEnd w:id="4"/>
    </w:p>
    <w:p w14:paraId="31D97302" w14:textId="57644B19" w:rsidR="00C0743A" w:rsidRPr="00FA5B2C" w:rsidRDefault="00AE3B22" w:rsidP="00F340C8">
      <w:pPr>
        <w:spacing w:after="0"/>
        <w:rPr>
          <w:lang w:val="en-US"/>
        </w:rPr>
      </w:pPr>
      <w:r>
        <w:t>Υπάρχει</w:t>
      </w:r>
      <w:r w:rsidRPr="00FA5B2C">
        <w:rPr>
          <w:lang w:val="en-US"/>
        </w:rPr>
        <w:t xml:space="preserve"> </w:t>
      </w:r>
      <w:r>
        <w:t>δυνατότητα</w:t>
      </w:r>
      <w:r w:rsidRPr="00FA5B2C">
        <w:rPr>
          <w:lang w:val="en-US"/>
        </w:rPr>
        <w:t xml:space="preserve"> </w:t>
      </w:r>
      <w:r>
        <w:t>να</w:t>
      </w:r>
      <w:r w:rsidRPr="00FA5B2C">
        <w:rPr>
          <w:lang w:val="en-US"/>
        </w:rPr>
        <w:t xml:space="preserve"> </w:t>
      </w:r>
      <w:r>
        <w:t>συνδεθείτε</w:t>
      </w:r>
      <w:r w:rsidRPr="00FA5B2C">
        <w:rPr>
          <w:lang w:val="en-US"/>
        </w:rPr>
        <w:t xml:space="preserve"> </w:t>
      </w:r>
      <w:r>
        <w:t>στα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services</w:t>
      </w:r>
      <w:r w:rsidRPr="00FA5B2C">
        <w:rPr>
          <w:lang w:val="en-US"/>
        </w:rPr>
        <w:t xml:space="preserve"> </w:t>
      </w:r>
      <w:r>
        <w:t>της</w:t>
      </w:r>
      <w:r w:rsidRPr="00FA5B2C">
        <w:rPr>
          <w:lang w:val="en-US"/>
        </w:rPr>
        <w:t xml:space="preserve"> </w:t>
      </w:r>
      <w:proofErr w:type="spellStart"/>
      <w:r>
        <w:rPr>
          <w:lang w:val="en-US"/>
        </w:rPr>
        <w:t>SoftOne</w:t>
      </w:r>
      <w:proofErr w:type="spellEnd"/>
      <w:r w:rsidRPr="00FA5B2C">
        <w:rPr>
          <w:lang w:val="en-US"/>
        </w:rPr>
        <w:t xml:space="preserve"> </w:t>
      </w:r>
      <w:r>
        <w:t>με</w:t>
      </w:r>
      <w:r w:rsidRPr="00FA5B2C">
        <w:rPr>
          <w:lang w:val="en-US"/>
        </w:rPr>
        <w:t xml:space="preserve"> </w:t>
      </w:r>
      <w:r>
        <w:t>ένα</w:t>
      </w:r>
      <w:r w:rsidRPr="00FA5B2C">
        <w:rPr>
          <w:lang w:val="en-US"/>
        </w:rPr>
        <w:t xml:space="preserve"> </w:t>
      </w:r>
      <w:r>
        <w:t>μόνο</w:t>
      </w:r>
      <w:r w:rsidRPr="00FA5B2C">
        <w:rPr>
          <w:lang w:val="en-US"/>
        </w:rPr>
        <w:t xml:space="preserve"> </w:t>
      </w:r>
      <w:r>
        <w:rPr>
          <w:lang w:val="en-US"/>
        </w:rPr>
        <w:t>call</w:t>
      </w:r>
      <w:r w:rsidRPr="00FA5B2C">
        <w:rPr>
          <w:lang w:val="en-US"/>
        </w:rPr>
        <w:t xml:space="preserve"> </w:t>
      </w:r>
      <w:r>
        <w:t>στο</w:t>
      </w:r>
      <w:r w:rsidRPr="00FA5B2C">
        <w:rPr>
          <w:lang w:val="en-US"/>
        </w:rPr>
        <w:t xml:space="preserve"> </w:t>
      </w:r>
      <w:r>
        <w:rPr>
          <w:lang w:val="en-US"/>
        </w:rPr>
        <w:t>endpoint</w:t>
      </w:r>
      <w:r w:rsidRPr="00FA5B2C">
        <w:rPr>
          <w:lang w:val="en-US"/>
        </w:rPr>
        <w:t xml:space="preserve"> </w:t>
      </w:r>
      <w:r>
        <w:t>που</w:t>
      </w:r>
      <w:r w:rsidRPr="00FA5B2C">
        <w:rPr>
          <w:lang w:val="en-US"/>
        </w:rPr>
        <w:t xml:space="preserve"> </w:t>
      </w:r>
      <w:r>
        <w:t>σας</w:t>
      </w:r>
      <w:r w:rsidRPr="00FA5B2C">
        <w:rPr>
          <w:lang w:val="en-US"/>
        </w:rPr>
        <w:t xml:space="preserve"> </w:t>
      </w:r>
      <w:r>
        <w:t>έχει</w:t>
      </w:r>
      <w:r w:rsidRPr="00FA5B2C">
        <w:rPr>
          <w:lang w:val="en-US"/>
        </w:rPr>
        <w:t xml:space="preserve"> </w:t>
      </w:r>
      <w:r>
        <w:t>δοθεί</w:t>
      </w:r>
      <w:r w:rsidRPr="00FA5B2C">
        <w:rPr>
          <w:lang w:val="en-US"/>
        </w:rPr>
        <w:t xml:space="preserve">, </w:t>
      </w:r>
      <w:r>
        <w:t>καλώντας</w:t>
      </w:r>
      <w:r w:rsidRPr="00FA5B2C">
        <w:rPr>
          <w:lang w:val="en-US"/>
        </w:rPr>
        <w:t xml:space="preserve"> </w:t>
      </w:r>
      <w:r>
        <w:t>το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</w:t>
      </w:r>
      <w:r w:rsidRPr="00FA5B2C">
        <w:rPr>
          <w:lang w:val="en-US"/>
        </w:rPr>
        <w:t xml:space="preserve"> “</w:t>
      </w:r>
      <w:r w:rsidRPr="00AE3B22">
        <w:rPr>
          <w:b/>
          <w:bCs/>
          <w:lang w:val="en-US"/>
        </w:rPr>
        <w:t>Login</w:t>
      </w:r>
      <w:r w:rsidRPr="00FA5B2C">
        <w:rPr>
          <w:lang w:val="en-US"/>
        </w:rPr>
        <w:t>”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t>προσθέτοντας</w:t>
      </w:r>
      <w:r w:rsidR="00FA5B2C" w:rsidRPr="00FA5B2C">
        <w:rPr>
          <w:lang w:val="en-US"/>
        </w:rPr>
        <w:t xml:space="preserve"> </w:t>
      </w:r>
      <w:r w:rsidR="00FA5B2C">
        <w:t>τα</w:t>
      </w:r>
      <w:r w:rsidR="00FA5B2C" w:rsidRPr="00FA5B2C">
        <w:rPr>
          <w:lang w:val="en-US"/>
        </w:rPr>
        <w:t xml:space="preserve"> </w:t>
      </w:r>
      <w:r w:rsidR="00FA5B2C">
        <w:t>πεδία</w:t>
      </w:r>
      <w:r w:rsidR="00FA5B2C" w:rsidRPr="00FA5B2C">
        <w:rPr>
          <w:lang w:val="en-US"/>
        </w:rPr>
        <w:t xml:space="preserve"> </w:t>
      </w:r>
      <w:bookmarkStart w:id="5" w:name="_Hlk57293851"/>
      <w:r w:rsidR="00FA5B2C">
        <w:rPr>
          <w:lang w:val="en-US"/>
        </w:rPr>
        <w:t>Company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branch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module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proofErr w:type="spellStart"/>
      <w:r w:rsidR="00FA5B2C">
        <w:rPr>
          <w:lang w:val="en-US"/>
        </w:rPr>
        <w:t>refid</w:t>
      </w:r>
      <w:bookmarkEnd w:id="5"/>
      <w:proofErr w:type="spellEnd"/>
      <w:r w:rsidRPr="00FA5B2C">
        <w:rPr>
          <w:lang w:val="en-US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0743A" w:rsidRPr="00A0561E" w14:paraId="6C8C217E" w14:textId="77777777" w:rsidTr="002D3E5C">
        <w:tc>
          <w:tcPr>
            <w:tcW w:w="1271" w:type="dxa"/>
          </w:tcPr>
          <w:p w14:paraId="7E1DEB77" w14:textId="77777777" w:rsidR="00C0743A" w:rsidRPr="00A0561E" w:rsidRDefault="00C0743A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CDF28F8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8338BEE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0743A" w14:paraId="40290FB6" w14:textId="77777777" w:rsidTr="002D3E5C">
        <w:tc>
          <w:tcPr>
            <w:tcW w:w="1271" w:type="dxa"/>
          </w:tcPr>
          <w:p w14:paraId="56EDDEAD" w14:textId="77777777" w:rsidR="00C0743A" w:rsidRDefault="00C0743A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E846F15" w14:textId="77777777" w:rsidR="00C0743A" w:rsidRPr="00C30E96" w:rsidRDefault="00C0743A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39A66979" w14:textId="77777777" w:rsidR="00C0743A" w:rsidRPr="00C30E96" w:rsidRDefault="00C0743A" w:rsidP="002D3E5C">
            <w:r>
              <w:t>ΠΑΝΤΑ</w:t>
            </w:r>
          </w:p>
        </w:tc>
      </w:tr>
      <w:tr w:rsidR="00C0743A" w14:paraId="465A701E" w14:textId="77777777" w:rsidTr="002D3E5C">
        <w:tc>
          <w:tcPr>
            <w:tcW w:w="1271" w:type="dxa"/>
          </w:tcPr>
          <w:p w14:paraId="024CA146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50D399F9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60C6D15B" w14:textId="77777777" w:rsidR="00C0743A" w:rsidRDefault="00C0743A" w:rsidP="002D3E5C"/>
        </w:tc>
      </w:tr>
      <w:tr w:rsidR="00C0743A" w14:paraId="56A62119" w14:textId="77777777" w:rsidTr="002D3E5C">
        <w:tc>
          <w:tcPr>
            <w:tcW w:w="1271" w:type="dxa"/>
          </w:tcPr>
          <w:p w14:paraId="168C037F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46ED563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AFCFDEB" w14:textId="77777777" w:rsidR="00C0743A" w:rsidRDefault="00C0743A" w:rsidP="002D3E5C"/>
        </w:tc>
      </w:tr>
      <w:tr w:rsidR="00C0743A" w14:paraId="0DEE8FB4" w14:textId="77777777" w:rsidTr="002D3E5C">
        <w:tc>
          <w:tcPr>
            <w:tcW w:w="1271" w:type="dxa"/>
          </w:tcPr>
          <w:p w14:paraId="3E509852" w14:textId="77777777" w:rsidR="00C0743A" w:rsidRDefault="00C0743A" w:rsidP="002D3E5C">
            <w:r w:rsidRPr="00C30E96">
              <w:rPr>
                <w:lang w:val="en-US"/>
              </w:rPr>
              <w:t>appId</w:t>
            </w:r>
          </w:p>
        </w:tc>
        <w:tc>
          <w:tcPr>
            <w:tcW w:w="2410" w:type="dxa"/>
          </w:tcPr>
          <w:p w14:paraId="34F04C45" w14:textId="77777777" w:rsidR="00C0743A" w:rsidRPr="00A0561E" w:rsidRDefault="00C0743A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01AABBAD" w14:textId="77777777" w:rsidR="00C0743A" w:rsidRPr="00A0561E" w:rsidRDefault="00C0743A" w:rsidP="002D3E5C">
            <w:pPr>
              <w:rPr>
                <w:lang w:val="en-US"/>
              </w:rPr>
            </w:pPr>
          </w:p>
        </w:tc>
      </w:tr>
      <w:tr w:rsidR="00FA5B2C" w14:paraId="4E5D9966" w14:textId="77777777" w:rsidTr="002D3E5C">
        <w:tc>
          <w:tcPr>
            <w:tcW w:w="1271" w:type="dxa"/>
          </w:tcPr>
          <w:p w14:paraId="671CEB4B" w14:textId="77777777" w:rsidR="00FA5B2C" w:rsidRPr="00C30E96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5B7B7C14" w14:textId="77777777" w:rsidR="00FA5B2C" w:rsidRPr="007D29C5" w:rsidRDefault="00FA5B2C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2B53F152" w14:textId="19FDEAB0" w:rsidR="00FA5B2C" w:rsidRDefault="00FA5B2C" w:rsidP="002D3E5C"/>
        </w:tc>
      </w:tr>
      <w:tr w:rsidR="00FA5B2C" w14:paraId="42C05CB2" w14:textId="77777777" w:rsidTr="002D3E5C">
        <w:tc>
          <w:tcPr>
            <w:tcW w:w="1271" w:type="dxa"/>
          </w:tcPr>
          <w:p w14:paraId="77D2CA40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6CA5DE2D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324957F7" w14:textId="3D2118B6" w:rsidR="00FA5B2C" w:rsidRDefault="00FA5B2C" w:rsidP="002D3E5C"/>
        </w:tc>
      </w:tr>
      <w:tr w:rsidR="00FA5B2C" w14:paraId="798086A0" w14:textId="77777777" w:rsidTr="002D3E5C">
        <w:tc>
          <w:tcPr>
            <w:tcW w:w="1271" w:type="dxa"/>
          </w:tcPr>
          <w:p w14:paraId="68B0FAD1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6893222E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F931B05" w14:textId="39BDCF7D" w:rsidR="00FA5B2C" w:rsidRDefault="00FA5B2C" w:rsidP="002D3E5C"/>
        </w:tc>
      </w:tr>
      <w:tr w:rsidR="00FA5B2C" w14:paraId="7228958B" w14:textId="77777777" w:rsidTr="002D3E5C">
        <w:tc>
          <w:tcPr>
            <w:tcW w:w="1271" w:type="dxa"/>
          </w:tcPr>
          <w:p w14:paraId="52B9930C" w14:textId="77777777" w:rsidR="00FA5B2C" w:rsidRDefault="00FA5B2C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344B14FE" w14:textId="77777777" w:rsidR="00FA5B2C" w:rsidRPr="00A0561E" w:rsidRDefault="00FA5B2C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3F7121C0" w14:textId="41CDD24A" w:rsidR="00FA5B2C" w:rsidRPr="007D29C5" w:rsidRDefault="00FA5B2C" w:rsidP="002D3E5C"/>
        </w:tc>
      </w:tr>
    </w:tbl>
    <w:p w14:paraId="140B942F" w14:textId="77777777" w:rsidR="00C0743A" w:rsidRPr="00F7751D" w:rsidRDefault="00C0743A" w:rsidP="00C0743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B2C" w:rsidRPr="00FF3ADF" w14:paraId="2070B44E" w14:textId="77777777" w:rsidTr="002D3E5C">
        <w:tc>
          <w:tcPr>
            <w:tcW w:w="1980" w:type="dxa"/>
          </w:tcPr>
          <w:p w14:paraId="397F65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675E1C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A5B2C" w14:paraId="77571D68" w14:textId="77777777" w:rsidTr="002D3E5C">
        <w:tc>
          <w:tcPr>
            <w:tcW w:w="1980" w:type="dxa"/>
            <w:vAlign w:val="center"/>
          </w:tcPr>
          <w:p w14:paraId="1EC1D14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0C8577F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A5B2C" w14:paraId="67395E85" w14:textId="77777777" w:rsidTr="002D3E5C">
        <w:tc>
          <w:tcPr>
            <w:tcW w:w="1980" w:type="dxa"/>
            <w:vAlign w:val="center"/>
          </w:tcPr>
          <w:p w14:paraId="64101C36" w14:textId="77777777" w:rsidR="00FA5B2C" w:rsidRDefault="00FA5B2C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59172027" w14:textId="77777777" w:rsidR="00FA5B2C" w:rsidRPr="00D62984" w:rsidRDefault="00FA5B2C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 xml:space="preserve">Το πεδίο αυτό θα πρέπει να το χρησιμοποιήσετε σε κάθε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που θα καλέσετε.</w:t>
            </w:r>
          </w:p>
        </w:tc>
      </w:tr>
      <w:tr w:rsidR="00FA5B2C" w14:paraId="78CBB780" w14:textId="77777777" w:rsidTr="002D3E5C">
        <w:tc>
          <w:tcPr>
            <w:tcW w:w="1980" w:type="dxa"/>
            <w:vAlign w:val="center"/>
          </w:tcPr>
          <w:p w14:paraId="1EEBF2CE" w14:textId="77777777" w:rsidR="00FA5B2C" w:rsidRPr="00FB3368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5CCE7E2F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50A6C3FA" w14:textId="77777777" w:rsidTr="002D3E5C">
        <w:tc>
          <w:tcPr>
            <w:tcW w:w="1980" w:type="dxa"/>
            <w:vAlign w:val="center"/>
          </w:tcPr>
          <w:p w14:paraId="3A4B8EF4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7FB7FE6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65937590" w14:textId="77777777" w:rsidTr="002D3E5C">
        <w:tc>
          <w:tcPr>
            <w:tcW w:w="1980" w:type="dxa"/>
            <w:vAlign w:val="center"/>
          </w:tcPr>
          <w:p w14:paraId="28B927A9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62335011" w14:textId="77777777" w:rsidR="00FA5B2C" w:rsidRPr="00E337F0" w:rsidRDefault="00FA5B2C" w:rsidP="002D3E5C">
            <w:pPr>
              <w:spacing w:after="60"/>
            </w:pPr>
          </w:p>
        </w:tc>
      </w:tr>
      <w:tr w:rsidR="00FA5B2C" w14:paraId="67C3C876" w14:textId="77777777" w:rsidTr="002D3E5C">
        <w:tc>
          <w:tcPr>
            <w:tcW w:w="1980" w:type="dxa"/>
            <w:vAlign w:val="center"/>
          </w:tcPr>
          <w:p w14:paraId="651209E6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0012AEAD" w14:textId="77777777" w:rsidR="00FA5B2C" w:rsidRDefault="00FA5B2C" w:rsidP="002D3E5C">
            <w:pPr>
              <w:spacing w:after="60"/>
            </w:pPr>
          </w:p>
        </w:tc>
      </w:tr>
      <w:tr w:rsidR="00FA5B2C" w14:paraId="06BF762D" w14:textId="77777777" w:rsidTr="002D3E5C">
        <w:tc>
          <w:tcPr>
            <w:tcW w:w="1980" w:type="dxa"/>
            <w:vAlign w:val="center"/>
          </w:tcPr>
          <w:p w14:paraId="5CEE37C0" w14:textId="77777777" w:rsidR="00FA5B2C" w:rsidRDefault="00FA5B2C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39DDA2E8" w14:textId="77777777" w:rsidR="00FA5B2C" w:rsidRPr="00D62984" w:rsidRDefault="00FA5B2C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1527E989" w14:textId="77777777" w:rsidR="00C0743A" w:rsidRDefault="00C0743A" w:rsidP="00F340C8">
      <w:pPr>
        <w:spacing w:after="0"/>
      </w:pPr>
    </w:p>
    <w:p w14:paraId="5704FB43" w14:textId="77777777" w:rsidR="00FA5B2C" w:rsidRPr="008A5E6D" w:rsidRDefault="00FA5B2C" w:rsidP="00FA5B2C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>
        <w:t>τε</w:t>
      </w:r>
      <w:r w:rsidRPr="008A5E6D">
        <w:t xml:space="preserve"> συνδεθεί στο </w:t>
      </w:r>
      <w:r w:rsidRPr="00AB221A">
        <w:rPr>
          <w:lang w:val="en-US"/>
        </w:rPr>
        <w:t>SoftOne</w:t>
      </w:r>
      <w:r w:rsidRPr="008A5E6D">
        <w:t xml:space="preserve"> και μπορ</w:t>
      </w:r>
      <w:r>
        <w:t>είτε</w:t>
      </w:r>
      <w:r w:rsidRPr="008A5E6D">
        <w:t xml:space="preserve"> να προχωρήσε</w:t>
      </w:r>
      <w:r>
        <w:t>τε</w:t>
      </w:r>
      <w:r w:rsidRPr="008A5E6D">
        <w:t xml:space="preserve"> στις επόμενες κλήσεις που θέλε</w:t>
      </w:r>
      <w:r>
        <w:t>τε</w:t>
      </w:r>
      <w:r w:rsidRPr="008A5E6D">
        <w:t>.</w:t>
      </w:r>
    </w:p>
    <w:p w14:paraId="75281DE4" w14:textId="77777777" w:rsidR="00FA5B2C" w:rsidRPr="008A5E6D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>Πρέπει να α</w:t>
      </w:r>
      <w:r w:rsidRPr="008A5E6D">
        <w:rPr>
          <w:b/>
        </w:rPr>
        <w:t>ποθηκεύ</w:t>
      </w:r>
      <w:r>
        <w:rPr>
          <w:b/>
        </w:rPr>
        <w:t>σ</w:t>
      </w:r>
      <w:r w:rsidRPr="008A5E6D">
        <w:rPr>
          <w:b/>
        </w:rPr>
        <w:t>ε</w:t>
      </w:r>
      <w:r>
        <w:rPr>
          <w:b/>
        </w:rPr>
        <w:t>τε</w:t>
      </w:r>
      <w:r w:rsidRPr="008A5E6D">
        <w:rPr>
          <w:b/>
        </w:rPr>
        <w:t xml:space="preserve"> το </w:t>
      </w:r>
      <w:r w:rsidRPr="00AB221A">
        <w:rPr>
          <w:b/>
          <w:lang w:val="en-US"/>
        </w:rPr>
        <w:t>clientID</w:t>
      </w:r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>
        <w:rPr>
          <w:b/>
        </w:rPr>
        <w:t>ετ</w:t>
      </w:r>
      <w:r w:rsidRPr="008A5E6D">
        <w:rPr>
          <w:b/>
        </w:rPr>
        <w:t>ε.</w:t>
      </w:r>
    </w:p>
    <w:p w14:paraId="3297DDC6" w14:textId="4D7769F2" w:rsidR="00FA5B2C" w:rsidRPr="00FA5B2C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 xml:space="preserve">Ο συγκεκριμένος τρόπος σύνδεσης στο </w:t>
      </w:r>
      <w:r>
        <w:rPr>
          <w:b/>
          <w:lang w:val="en-US"/>
        </w:rPr>
        <w:t>SoftOne</w:t>
      </w:r>
      <w:r w:rsidRPr="00FA5B2C">
        <w:rPr>
          <w:b/>
        </w:rPr>
        <w:t xml:space="preserve"> </w:t>
      </w:r>
      <w:r>
        <w:rPr>
          <w:b/>
        </w:rPr>
        <w:t xml:space="preserve">δεν προτείνεται. Αν παρόλα αυτά τον χρησιμοποιήσετε, θα πρέπει να ορίστε στις παραμέτρους του συστήματός σας τα πεδία </w:t>
      </w:r>
      <w:r>
        <w:rPr>
          <w:b/>
          <w:lang w:val="en-US"/>
        </w:rPr>
        <w:t>company</w:t>
      </w:r>
      <w:r w:rsidRPr="00FA5B2C">
        <w:rPr>
          <w:b/>
        </w:rPr>
        <w:t xml:space="preserve">, </w:t>
      </w:r>
      <w:r>
        <w:rPr>
          <w:b/>
          <w:lang w:val="en-US"/>
        </w:rPr>
        <w:t>branch</w:t>
      </w:r>
      <w:r w:rsidRPr="00FA5B2C">
        <w:rPr>
          <w:b/>
        </w:rPr>
        <w:t xml:space="preserve">, </w:t>
      </w:r>
      <w:r>
        <w:rPr>
          <w:b/>
          <w:lang w:val="en-US"/>
        </w:rPr>
        <w:t>module</w:t>
      </w:r>
      <w:r w:rsidRPr="00FA5B2C">
        <w:rPr>
          <w:b/>
        </w:rPr>
        <w:t xml:space="preserve"> και </w:t>
      </w:r>
      <w:proofErr w:type="spellStart"/>
      <w:r w:rsidRPr="00FA5B2C">
        <w:rPr>
          <w:b/>
        </w:rPr>
        <w:t>refid</w:t>
      </w:r>
      <w:proofErr w:type="spellEnd"/>
      <w:r w:rsidRPr="00FA5B2C">
        <w:rPr>
          <w:b/>
        </w:rPr>
        <w:t>.</w:t>
      </w:r>
    </w:p>
    <w:p w14:paraId="7136E12F" w14:textId="77777777" w:rsidR="00FA5B2C" w:rsidRDefault="00FA5B2C">
      <w:pPr>
        <w:spacing w:after="160" w:line="259" w:lineRule="auto"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FA5B2C" w14:paraId="799540FF" w14:textId="77777777" w:rsidTr="002D3E5C">
        <w:tc>
          <w:tcPr>
            <w:tcW w:w="8296" w:type="dxa"/>
            <w:gridSpan w:val="2"/>
            <w:vAlign w:val="center"/>
          </w:tcPr>
          <w:p w14:paraId="36AF2E70" w14:textId="77777777" w:rsidR="00FA5B2C" w:rsidRPr="007D29C5" w:rsidRDefault="00FA5B2C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FA5B2C" w14:paraId="22EC0EA5" w14:textId="77777777" w:rsidTr="002D3E5C">
        <w:tc>
          <w:tcPr>
            <w:tcW w:w="2689" w:type="dxa"/>
            <w:vAlign w:val="center"/>
          </w:tcPr>
          <w:p w14:paraId="6DEB6D52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BCDD833" w14:textId="77777777" w:rsidR="00FA5B2C" w:rsidRPr="00385D6A" w:rsidRDefault="00FA5B2C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A5B2C" w14:paraId="10AFB3F4" w14:textId="77777777" w:rsidTr="002D3E5C">
        <w:tc>
          <w:tcPr>
            <w:tcW w:w="2689" w:type="dxa"/>
            <w:vAlign w:val="center"/>
          </w:tcPr>
          <w:p w14:paraId="54FA9BFE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8103328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6087552E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user</w:t>
            </w:r>
            <w:r w:rsidRPr="00385D6A">
              <w:rPr>
                <w:bCs/>
                <w:lang w:val="en-US"/>
              </w:rPr>
              <w:t>",</w:t>
            </w:r>
          </w:p>
          <w:p w14:paraId="42DBA2C6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F005054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44B52733" w14:textId="6425FA12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"COMPANY": "1000",</w:t>
            </w:r>
          </w:p>
          <w:p w14:paraId="74AD9715" w14:textId="73DD7384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"BRANCH": "1000",</w:t>
            </w:r>
          </w:p>
          <w:p w14:paraId="4289EC60" w14:textId="1352D2AB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"MODULE": "0",</w:t>
            </w:r>
          </w:p>
          <w:p w14:paraId="403E0082" w14:textId="29D14CF8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"REFID": "1"</w:t>
            </w:r>
          </w:p>
          <w:p w14:paraId="25A648B4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73FF42F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6B87A442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true,</w:t>
            </w:r>
          </w:p>
          <w:p w14:paraId="4DB57B7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"clientID": "9J8pK…LXQGG",</w:t>
            </w:r>
          </w:p>
          <w:p w14:paraId="464EC8C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"s1u": 1,</w:t>
            </w:r>
          </w:p>
          <w:p w14:paraId="5778F20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"hyperlinks": 1,</w:t>
            </w:r>
          </w:p>
          <w:p w14:paraId="55EAB74F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canexport</w:t>
            </w:r>
            <w:proofErr w:type="spellEnd"/>
            <w:r w:rsidRPr="00D62984">
              <w:rPr>
                <w:bCs/>
                <w:lang w:val="en-US"/>
              </w:rPr>
              <w:t>": 1,</w:t>
            </w:r>
          </w:p>
          <w:p w14:paraId="288742B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"image": "",</w:t>
            </w:r>
          </w:p>
          <w:p w14:paraId="681656D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companyinfo</w:t>
            </w:r>
            <w:proofErr w:type="spellEnd"/>
            <w:r w:rsidRPr="00D62984">
              <w:rPr>
                <w:bCs/>
                <w:lang w:val="en-US"/>
              </w:rPr>
              <w:t>": "</w:t>
            </w:r>
            <w:r w:rsidRPr="00D62984">
              <w:rPr>
                <w:bCs/>
              </w:rPr>
              <w:t>Πρότυπη</w:t>
            </w:r>
            <w:r w:rsidRPr="00D62984">
              <w:rPr>
                <w:bCs/>
                <w:lang w:val="en-US"/>
              </w:rPr>
              <w:t xml:space="preserve"> </w:t>
            </w:r>
            <w:r w:rsidRPr="00D62984">
              <w:rPr>
                <w:bCs/>
              </w:rPr>
              <w:t>Εταιρεία</w:t>
            </w:r>
            <w:r w:rsidRPr="00D62984">
              <w:rPr>
                <w:bCs/>
                <w:lang w:val="en-US"/>
              </w:rPr>
              <w:t xml:space="preserve">, </w:t>
            </w:r>
            <w:proofErr w:type="spellStart"/>
            <w:r w:rsidRPr="00D62984">
              <w:rPr>
                <w:bCs/>
              </w:rPr>
              <w:t>Εδρα</w:t>
            </w:r>
            <w:proofErr w:type="spellEnd"/>
            <w:proofErr w:type="gramStart"/>
            <w:r w:rsidRPr="00D62984">
              <w:rPr>
                <w:bCs/>
                <w:lang w:val="en-US"/>
              </w:rPr>
              <w:t>|,,</w:t>
            </w:r>
            <w:proofErr w:type="gramEnd"/>
            <w:r w:rsidRPr="00D62984">
              <w:rPr>
                <w:bCs/>
                <w:lang w:val="en-US"/>
              </w:rPr>
              <w:t>|</w:t>
            </w:r>
            <w:r w:rsidRPr="00D62984">
              <w:rPr>
                <w:bCs/>
              </w:rPr>
              <w:t>Α</w:t>
            </w:r>
            <w:r w:rsidRPr="00D62984">
              <w:rPr>
                <w:bCs/>
                <w:lang w:val="en-US"/>
              </w:rPr>
              <w:t>.</w:t>
            </w:r>
            <w:r w:rsidRPr="00D62984">
              <w:rPr>
                <w:bCs/>
              </w:rPr>
              <w:t>Φ</w:t>
            </w:r>
            <w:r w:rsidRPr="00D62984">
              <w:rPr>
                <w:bCs/>
                <w:lang w:val="en-US"/>
              </w:rPr>
              <w:t>.</w:t>
            </w:r>
            <w:r w:rsidRPr="00D62984">
              <w:rPr>
                <w:bCs/>
              </w:rPr>
              <w:t>Μ</w:t>
            </w:r>
            <w:r w:rsidRPr="00D62984">
              <w:rPr>
                <w:bCs/>
                <w:lang w:val="en-US"/>
              </w:rPr>
              <w:t xml:space="preserve">.: </w:t>
            </w:r>
            <w:r w:rsidRPr="00D62984">
              <w:rPr>
                <w:bCs/>
              </w:rPr>
              <w:t>Δ</w:t>
            </w:r>
            <w:r>
              <w:rPr>
                <w:bCs/>
              </w:rPr>
              <w:t>ΟΥ</w:t>
            </w:r>
            <w:r w:rsidRPr="00D62984">
              <w:rPr>
                <w:bCs/>
                <w:lang w:val="en-US"/>
              </w:rPr>
              <w:t>:"</w:t>
            </w:r>
          </w:p>
          <w:p w14:paraId="3C0E6E71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79C0F088" w14:textId="77777777" w:rsidTr="002D3E5C">
        <w:tc>
          <w:tcPr>
            <w:tcW w:w="2689" w:type="dxa"/>
            <w:vAlign w:val="center"/>
          </w:tcPr>
          <w:p w14:paraId="3F975562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D828602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735BD23D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user</w:t>
            </w:r>
            <w:r w:rsidRPr="00385D6A">
              <w:rPr>
                <w:bCs/>
                <w:lang w:val="en-US"/>
              </w:rPr>
              <w:t>",</w:t>
            </w:r>
          </w:p>
          <w:p w14:paraId="249D745C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4785AD30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5C620EF7" w14:textId="543F858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"COMPANY": "1000",</w:t>
            </w:r>
          </w:p>
          <w:p w14:paraId="38E4F5BE" w14:textId="26F60CDC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"BRANCH": "1000",</w:t>
            </w:r>
          </w:p>
          <w:p w14:paraId="42B455F6" w14:textId="76B0083D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"MODULE": "0",</w:t>
            </w:r>
          </w:p>
          <w:p w14:paraId="1B529357" w14:textId="56B67EE6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REFID": "1</w:t>
            </w:r>
            <w:r w:rsidRPr="00FA5B2C">
              <w:rPr>
                <w:bCs/>
                <w:lang w:val="en-US"/>
              </w:rPr>
              <w:t>3</w:t>
            </w:r>
            <w:r w:rsidRPr="00D62984">
              <w:rPr>
                <w:bCs/>
                <w:lang w:val="en-US"/>
              </w:rPr>
              <w:t>"</w:t>
            </w:r>
          </w:p>
          <w:p w14:paraId="49EB2355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B74C98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023F7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44935FC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57A8C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01D8EB2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5C29F82A" w14:textId="77777777" w:rsidTr="002D3E5C">
        <w:tc>
          <w:tcPr>
            <w:tcW w:w="2689" w:type="dxa"/>
            <w:vAlign w:val="center"/>
          </w:tcPr>
          <w:p w14:paraId="79D87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2F7B6FE" w14:textId="12E8693B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user</w:t>
            </w:r>
            <w:r w:rsidRPr="00385D6A">
              <w:rPr>
                <w:bCs/>
                <w:lang w:val="en-US"/>
              </w:rPr>
              <w:t>",</w:t>
            </w:r>
          </w:p>
          <w:p w14:paraId="043414A1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5D081C9C" w14:textId="77777777" w:rsidR="00FA5B2C" w:rsidRPr="00385D6A" w:rsidRDefault="00FA5B2C" w:rsidP="00FA5B2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5AAE4C3B" w14:textId="6B6F98F1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"COMPANY": "1000",</w:t>
            </w:r>
          </w:p>
          <w:p w14:paraId="6BAF52E4" w14:textId="68BBC62C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"BRANCH": "1000",</w:t>
            </w:r>
          </w:p>
          <w:p w14:paraId="400BE9DE" w14:textId="6F5EDC9E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"MODULE": "0",</w:t>
            </w:r>
          </w:p>
          <w:p w14:paraId="2417B900" w14:textId="0473787F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"REFID": "1"</w:t>
            </w:r>
          </w:p>
          <w:p w14:paraId="3D20F630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34916A5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9A8D8A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6D8C6B16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3EF524D3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AppId. Ensure that your request includes a valid AppId"</w:t>
            </w:r>
          </w:p>
          <w:p w14:paraId="5D9299F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62461C0E" w14:textId="77777777" w:rsidR="00FA5B2C" w:rsidRDefault="00FA5B2C" w:rsidP="00F340C8">
      <w:pPr>
        <w:spacing w:after="0"/>
      </w:pPr>
    </w:p>
    <w:p w14:paraId="371BB86F" w14:textId="77777777" w:rsidR="00FA5B2C" w:rsidRDefault="00FA5B2C">
      <w:pPr>
        <w:rPr>
          <w:b/>
        </w:rPr>
      </w:pPr>
    </w:p>
    <w:p w14:paraId="097502A6" w14:textId="1F0FAAE4" w:rsidR="00C920B3" w:rsidRDefault="00C920B3">
      <w:pPr>
        <w:rPr>
          <w:b/>
        </w:rPr>
      </w:pPr>
      <w:r>
        <w:rPr>
          <w:b/>
        </w:rPr>
        <w:br w:type="page"/>
      </w:r>
    </w:p>
    <w:p w14:paraId="15C56AD5" w14:textId="38333CC9" w:rsidR="0015393D" w:rsidRPr="00B9552F" w:rsidRDefault="0015393D" w:rsidP="0015393D">
      <w:pPr>
        <w:pStyle w:val="2"/>
      </w:pPr>
      <w:bookmarkStart w:id="6" w:name="_Toc48751072"/>
      <w:bookmarkStart w:id="7" w:name="_Toc140054866"/>
      <w:r>
        <w:rPr>
          <w:lang w:val="en-US"/>
        </w:rPr>
        <w:lastRenderedPageBreak/>
        <w:t xml:space="preserve">Web Service </w:t>
      </w:r>
      <w:r>
        <w:t>Αναζήτησης Δεδομένων</w:t>
      </w:r>
      <w:bookmarkEnd w:id="7"/>
    </w:p>
    <w:p w14:paraId="51A03070" w14:textId="42B8A616" w:rsidR="0015393D" w:rsidRDefault="0015393D" w:rsidP="0015393D">
      <w:pPr>
        <w:jc w:val="left"/>
      </w:pPr>
      <w:r>
        <w:t xml:space="preserve">Για να αναζητήσετε δεδομένα 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15393D" w:rsidRPr="00A0561E" w14:paraId="24D63B3E" w14:textId="77777777" w:rsidTr="00786C00">
        <w:tc>
          <w:tcPr>
            <w:tcW w:w="1271" w:type="dxa"/>
            <w:vAlign w:val="center"/>
          </w:tcPr>
          <w:p w14:paraId="096F2856" w14:textId="77777777" w:rsidR="0015393D" w:rsidRPr="00A0561E" w:rsidRDefault="0015393D" w:rsidP="00786C00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086B1116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0E7B220E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15393D" w:rsidRPr="0015393D" w14:paraId="1C15EC1B" w14:textId="77777777" w:rsidTr="00786C00">
        <w:tc>
          <w:tcPr>
            <w:tcW w:w="1271" w:type="dxa"/>
            <w:vAlign w:val="center"/>
          </w:tcPr>
          <w:p w14:paraId="49AB904A" w14:textId="77777777" w:rsidR="0015393D" w:rsidRPr="00991E4F" w:rsidRDefault="0015393D" w:rsidP="00786C00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55CB4DC2" w14:textId="51CCD53E" w:rsidR="0015393D" w:rsidRPr="00991E4F" w:rsidRDefault="0015393D" w:rsidP="00786C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7372F460" w14:textId="199E69FD" w:rsidR="0015393D" w:rsidRPr="0015393D" w:rsidRDefault="0015393D" w:rsidP="00786C00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15393D" w14:paraId="68C69563" w14:textId="77777777" w:rsidTr="00786C00">
        <w:tc>
          <w:tcPr>
            <w:tcW w:w="1271" w:type="dxa"/>
            <w:vAlign w:val="center"/>
          </w:tcPr>
          <w:p w14:paraId="100F8A93" w14:textId="77777777" w:rsidR="0015393D" w:rsidRPr="00991E4F" w:rsidRDefault="0015393D" w:rsidP="0078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3F43D6CF" w14:textId="77777777" w:rsidR="0015393D" w:rsidRPr="00A0561E" w:rsidRDefault="0015393D" w:rsidP="00786C0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28949FE3" w14:textId="77777777" w:rsidR="0015393D" w:rsidRDefault="0015393D" w:rsidP="00786C00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r w:rsidRPr="00D74F95">
              <w:rPr>
                <w:lang w:val="en-US"/>
              </w:rPr>
              <w:t>clientID</w:t>
            </w:r>
            <w:r>
              <w:rPr>
                <w:lang w:val="en-US"/>
              </w:rPr>
              <w:t>)</w:t>
            </w:r>
          </w:p>
        </w:tc>
      </w:tr>
      <w:tr w:rsidR="0015393D" w14:paraId="183E9DB6" w14:textId="77777777" w:rsidTr="00786C00">
        <w:tc>
          <w:tcPr>
            <w:tcW w:w="1271" w:type="dxa"/>
            <w:vAlign w:val="center"/>
          </w:tcPr>
          <w:p w14:paraId="255DF393" w14:textId="77777777" w:rsidR="0015393D" w:rsidRDefault="0015393D" w:rsidP="00786C00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20560481" w14:textId="77777777" w:rsidR="0015393D" w:rsidRPr="00A0561E" w:rsidRDefault="0015393D" w:rsidP="00786C00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1EF781E3" w14:textId="77777777" w:rsidR="0015393D" w:rsidRPr="00A0561E" w:rsidRDefault="0015393D" w:rsidP="00786C00">
            <w:pPr>
              <w:rPr>
                <w:lang w:val="en-US"/>
              </w:rPr>
            </w:pPr>
          </w:p>
        </w:tc>
      </w:tr>
      <w:tr w:rsidR="0015393D" w14:paraId="4DEAD04E" w14:textId="77777777" w:rsidTr="00786C00">
        <w:tc>
          <w:tcPr>
            <w:tcW w:w="8296" w:type="dxa"/>
            <w:gridSpan w:val="3"/>
            <w:vAlign w:val="center"/>
          </w:tcPr>
          <w:p w14:paraId="35350418" w14:textId="77777777" w:rsidR="0015393D" w:rsidRPr="00F7751D" w:rsidRDefault="0015393D" w:rsidP="00786C00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</w:tbl>
    <w:p w14:paraId="39766361" w14:textId="77777777" w:rsidR="0015393D" w:rsidRDefault="0015393D" w:rsidP="0015393D">
      <w:pPr>
        <w:spacing w:after="0"/>
      </w:pPr>
    </w:p>
    <w:p w14:paraId="0DCF47F3" w14:textId="77777777" w:rsidR="0015393D" w:rsidRPr="00F7751D" w:rsidRDefault="0015393D" w:rsidP="0015393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93D" w:rsidRPr="00FF3ADF" w14:paraId="29F1CCEC" w14:textId="77777777" w:rsidTr="00786C00">
        <w:tc>
          <w:tcPr>
            <w:tcW w:w="1271" w:type="dxa"/>
            <w:vAlign w:val="center"/>
          </w:tcPr>
          <w:p w14:paraId="6407E23C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1D7EF10A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15393D" w14:paraId="61096ED2" w14:textId="77777777" w:rsidTr="00786C00">
        <w:tc>
          <w:tcPr>
            <w:tcW w:w="1271" w:type="dxa"/>
            <w:vAlign w:val="center"/>
          </w:tcPr>
          <w:p w14:paraId="3C4F4DBB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4965CA29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15393D" w14:paraId="05EDE565" w14:textId="77777777" w:rsidTr="00786C00">
        <w:tc>
          <w:tcPr>
            <w:tcW w:w="1271" w:type="dxa"/>
            <w:vAlign w:val="center"/>
          </w:tcPr>
          <w:p w14:paraId="41ED45A8" w14:textId="77777777" w:rsidR="0015393D" w:rsidRPr="00FB194A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46960FEE" w14:textId="77777777" w:rsidR="0015393D" w:rsidRPr="00FB194A" w:rsidRDefault="0015393D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15393D" w14:paraId="393F57A5" w14:textId="77777777" w:rsidTr="00786C00">
        <w:tc>
          <w:tcPr>
            <w:tcW w:w="1271" w:type="dxa"/>
            <w:vAlign w:val="center"/>
          </w:tcPr>
          <w:p w14:paraId="1286158E" w14:textId="77777777" w:rsidR="0015393D" w:rsidRPr="00FB3368" w:rsidRDefault="0015393D" w:rsidP="00786C00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3CF5B576" w14:textId="77777777" w:rsidR="0015393D" w:rsidRPr="00FB194A" w:rsidRDefault="0015393D" w:rsidP="00786C00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15393D" w14:paraId="07A059DB" w14:textId="77777777" w:rsidTr="00786C00">
        <w:tc>
          <w:tcPr>
            <w:tcW w:w="1271" w:type="dxa"/>
            <w:vAlign w:val="center"/>
          </w:tcPr>
          <w:p w14:paraId="4E121E5F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2823FCA7" w14:textId="1EDDEFCC" w:rsidR="0015393D" w:rsidRPr="00FB194A" w:rsidRDefault="0015393D" w:rsidP="00786C00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τα δεδομένα. που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2DA3C91A" w14:textId="43451E6E" w:rsidR="0015393D" w:rsidRDefault="0015393D" w:rsidP="0015393D">
      <w:pPr>
        <w:spacing w:after="0"/>
      </w:pPr>
    </w:p>
    <w:p w14:paraId="4DAD3A13" w14:textId="731F950F" w:rsidR="0015393D" w:rsidRPr="0015393D" w:rsidRDefault="0015393D" w:rsidP="0015393D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7525AEB6" w14:textId="77777777" w:rsidR="0015393D" w:rsidRDefault="0015393D">
      <w:pPr>
        <w:spacing w:after="160" w:line="259" w:lineRule="auto"/>
        <w:jc w:val="left"/>
      </w:pPr>
    </w:p>
    <w:p w14:paraId="12F35CC8" w14:textId="77777777" w:rsidR="0015393D" w:rsidRPr="00786C00" w:rsidRDefault="0015393D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 w:rsidRPr="00786C00">
        <w:br w:type="page"/>
      </w:r>
    </w:p>
    <w:p w14:paraId="41AC726E" w14:textId="19D215CE" w:rsidR="0015393D" w:rsidRPr="00B9552F" w:rsidRDefault="0015393D" w:rsidP="0015393D">
      <w:pPr>
        <w:pStyle w:val="2"/>
      </w:pPr>
      <w:bookmarkStart w:id="8" w:name="_Toc140054867"/>
      <w:r>
        <w:rPr>
          <w:lang w:val="en-US"/>
        </w:rPr>
        <w:lastRenderedPageBreak/>
        <w:t xml:space="preserve">Web Service </w:t>
      </w:r>
      <w:r>
        <w:t>Εισαγωγής Δεδομένων</w:t>
      </w:r>
      <w:bookmarkEnd w:id="8"/>
    </w:p>
    <w:p w14:paraId="0FAEB89C" w14:textId="4055692A" w:rsidR="0015393D" w:rsidRDefault="0015393D" w:rsidP="0015393D">
      <w:pPr>
        <w:jc w:val="left"/>
      </w:pPr>
      <w:r>
        <w:t xml:space="preserve">Για να εισάγετε δεδομένα </w:t>
      </w:r>
      <w:r w:rsidR="00505CD0">
        <w:t xml:space="preserve">στο </w:t>
      </w:r>
      <w:r w:rsidR="00505CD0">
        <w:rPr>
          <w:lang w:val="en-US"/>
        </w:rPr>
        <w:t>SoftOne</w:t>
      </w:r>
      <w:r w:rsidR="00505CD0" w:rsidRPr="00505CD0">
        <w:t xml:space="preserve"> </w:t>
      </w:r>
      <w:r>
        <w:t xml:space="preserve">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15393D" w:rsidRPr="00A0561E" w14:paraId="58F99CA3" w14:textId="77777777" w:rsidTr="00786C00">
        <w:tc>
          <w:tcPr>
            <w:tcW w:w="1271" w:type="dxa"/>
            <w:vAlign w:val="center"/>
          </w:tcPr>
          <w:p w14:paraId="3CECF98F" w14:textId="77777777" w:rsidR="0015393D" w:rsidRPr="00A0561E" w:rsidRDefault="0015393D" w:rsidP="00786C00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6A2EC853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1FC80F24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15393D" w:rsidRPr="0015393D" w14:paraId="1B380FA2" w14:textId="77777777" w:rsidTr="00786C00">
        <w:tc>
          <w:tcPr>
            <w:tcW w:w="1271" w:type="dxa"/>
            <w:vAlign w:val="center"/>
          </w:tcPr>
          <w:p w14:paraId="7AFAFAC5" w14:textId="77777777" w:rsidR="0015393D" w:rsidRPr="00991E4F" w:rsidRDefault="0015393D" w:rsidP="00786C00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09734471" w14:textId="77777777" w:rsidR="0015393D" w:rsidRPr="00991E4F" w:rsidRDefault="0015393D" w:rsidP="00786C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261553AE" w14:textId="77777777" w:rsidR="0015393D" w:rsidRPr="0015393D" w:rsidRDefault="0015393D" w:rsidP="00786C00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15393D" w14:paraId="223C458B" w14:textId="77777777" w:rsidTr="00786C00">
        <w:tc>
          <w:tcPr>
            <w:tcW w:w="1271" w:type="dxa"/>
            <w:vAlign w:val="center"/>
          </w:tcPr>
          <w:p w14:paraId="50BC7006" w14:textId="77777777" w:rsidR="0015393D" w:rsidRPr="00991E4F" w:rsidRDefault="0015393D" w:rsidP="0078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8227C88" w14:textId="77777777" w:rsidR="0015393D" w:rsidRPr="00A0561E" w:rsidRDefault="0015393D" w:rsidP="00786C0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0E104BE5" w14:textId="77777777" w:rsidR="0015393D" w:rsidRDefault="0015393D" w:rsidP="00786C00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r w:rsidRPr="00D74F95">
              <w:rPr>
                <w:lang w:val="en-US"/>
              </w:rPr>
              <w:t>clientID</w:t>
            </w:r>
            <w:r>
              <w:rPr>
                <w:lang w:val="en-US"/>
              </w:rPr>
              <w:t>)</w:t>
            </w:r>
          </w:p>
        </w:tc>
      </w:tr>
      <w:tr w:rsidR="0015393D" w14:paraId="4B5C2245" w14:textId="77777777" w:rsidTr="00786C00">
        <w:tc>
          <w:tcPr>
            <w:tcW w:w="1271" w:type="dxa"/>
            <w:vAlign w:val="center"/>
          </w:tcPr>
          <w:p w14:paraId="7D44A58E" w14:textId="77777777" w:rsidR="0015393D" w:rsidRDefault="0015393D" w:rsidP="00786C00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4D904467" w14:textId="77777777" w:rsidR="0015393D" w:rsidRPr="00A0561E" w:rsidRDefault="0015393D" w:rsidP="00786C00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329CFB29" w14:textId="77777777" w:rsidR="0015393D" w:rsidRPr="00A0561E" w:rsidRDefault="0015393D" w:rsidP="00786C00">
            <w:pPr>
              <w:rPr>
                <w:lang w:val="en-US"/>
              </w:rPr>
            </w:pPr>
          </w:p>
        </w:tc>
      </w:tr>
      <w:tr w:rsidR="0015393D" w14:paraId="7226F836" w14:textId="77777777" w:rsidTr="00786C00">
        <w:tc>
          <w:tcPr>
            <w:tcW w:w="8296" w:type="dxa"/>
            <w:gridSpan w:val="3"/>
            <w:vAlign w:val="center"/>
          </w:tcPr>
          <w:p w14:paraId="289B8AC2" w14:textId="48532CEB" w:rsidR="0015393D" w:rsidRPr="00F7751D" w:rsidRDefault="0015393D" w:rsidP="00786C00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</w:t>
            </w:r>
            <w:r w:rsidRPr="00F7751D">
              <w:rPr>
                <w:b/>
                <w:bCs/>
              </w:rPr>
              <w:t xml:space="preserve">ΓΙΑ </w:t>
            </w:r>
            <w:r w:rsidR="00505CD0">
              <w:rPr>
                <w:b/>
                <w:bCs/>
              </w:rPr>
              <w:t>ΕΙΣΑΓΩΓΗ ΔΕΔΟΜΕΝΩΝ</w:t>
            </w:r>
          </w:p>
        </w:tc>
      </w:tr>
    </w:tbl>
    <w:p w14:paraId="5C0D113F" w14:textId="77777777" w:rsidR="0015393D" w:rsidRDefault="0015393D" w:rsidP="0015393D">
      <w:pPr>
        <w:spacing w:after="0"/>
      </w:pPr>
    </w:p>
    <w:p w14:paraId="7C5B91CC" w14:textId="77777777" w:rsidR="0015393D" w:rsidRPr="00F7751D" w:rsidRDefault="0015393D" w:rsidP="0015393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93D" w:rsidRPr="00FF3ADF" w14:paraId="1B90A88A" w14:textId="77777777" w:rsidTr="00786C00">
        <w:tc>
          <w:tcPr>
            <w:tcW w:w="1271" w:type="dxa"/>
            <w:vAlign w:val="center"/>
          </w:tcPr>
          <w:p w14:paraId="5FF53F3C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5E87D203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15393D" w14:paraId="6B21BDE5" w14:textId="77777777" w:rsidTr="00786C00">
        <w:tc>
          <w:tcPr>
            <w:tcW w:w="1271" w:type="dxa"/>
            <w:vAlign w:val="center"/>
          </w:tcPr>
          <w:p w14:paraId="179E7BBE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35FDF80C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15393D" w14:paraId="654B4986" w14:textId="77777777" w:rsidTr="00786C00">
        <w:tc>
          <w:tcPr>
            <w:tcW w:w="1271" w:type="dxa"/>
            <w:vAlign w:val="center"/>
          </w:tcPr>
          <w:p w14:paraId="087EFCB8" w14:textId="77777777" w:rsidR="0015393D" w:rsidRPr="00FB194A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0AB1E282" w14:textId="77777777" w:rsidR="0015393D" w:rsidRPr="00FB194A" w:rsidRDefault="0015393D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15393D" w14:paraId="2215B959" w14:textId="77777777" w:rsidTr="00786C00">
        <w:tc>
          <w:tcPr>
            <w:tcW w:w="1271" w:type="dxa"/>
            <w:vAlign w:val="center"/>
          </w:tcPr>
          <w:p w14:paraId="145091A5" w14:textId="6F806C93" w:rsidR="0015393D" w:rsidRPr="00FB3368" w:rsidRDefault="00505CD0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25" w:type="dxa"/>
            <w:vAlign w:val="center"/>
          </w:tcPr>
          <w:p w14:paraId="71F012FF" w14:textId="0F7271DB" w:rsidR="0015393D" w:rsidRPr="00FB194A" w:rsidRDefault="0015393D" w:rsidP="00786C00">
            <w:pPr>
              <w:spacing w:after="60"/>
            </w:pPr>
            <w:r>
              <w:t xml:space="preserve">Το </w:t>
            </w:r>
            <w:r w:rsidR="00505CD0">
              <w:rPr>
                <w:lang w:val="en-US"/>
              </w:rPr>
              <w:t>id</w:t>
            </w:r>
            <w:r w:rsidR="00505CD0" w:rsidRPr="00505CD0">
              <w:t xml:space="preserve"> </w:t>
            </w:r>
            <w:r w:rsidR="00505CD0">
              <w:t xml:space="preserve">της εγγραφής που εισάχθηκε στο </w:t>
            </w:r>
            <w:r w:rsidR="00505CD0">
              <w:rPr>
                <w:lang w:val="en-US"/>
              </w:rPr>
              <w:t>SoftOne</w:t>
            </w:r>
            <w:r>
              <w:t>.</w:t>
            </w:r>
          </w:p>
        </w:tc>
      </w:tr>
    </w:tbl>
    <w:p w14:paraId="4F856E87" w14:textId="77777777" w:rsidR="0015393D" w:rsidRDefault="0015393D" w:rsidP="0015393D">
      <w:pPr>
        <w:spacing w:after="0"/>
      </w:pPr>
    </w:p>
    <w:p w14:paraId="4CEE14C6" w14:textId="77777777" w:rsidR="0015393D" w:rsidRPr="0015393D" w:rsidRDefault="0015393D" w:rsidP="0015393D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649FC0B3" w14:textId="77777777" w:rsidR="0015393D" w:rsidRDefault="0015393D" w:rsidP="0015393D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>
        <w:br w:type="page"/>
      </w:r>
    </w:p>
    <w:p w14:paraId="0057F325" w14:textId="34FF3EB3" w:rsidR="005730F4" w:rsidRDefault="00A611AE" w:rsidP="00964DDD">
      <w:pPr>
        <w:pStyle w:val="1"/>
        <w:rPr>
          <w:lang w:val="en-US"/>
        </w:rPr>
      </w:pPr>
      <w:bookmarkStart w:id="9" w:name="_Toc140054868"/>
      <w:r>
        <w:rPr>
          <w:lang w:val="en-US"/>
        </w:rPr>
        <w:lastRenderedPageBreak/>
        <w:t>Services</w:t>
      </w:r>
      <w:bookmarkEnd w:id="9"/>
    </w:p>
    <w:p w14:paraId="3F1538DC" w14:textId="5842305E" w:rsidR="00AE7A63" w:rsidRPr="00AE7A63" w:rsidRDefault="00A60345" w:rsidP="00AE7A63">
      <w:pPr>
        <w:pStyle w:val="2"/>
      </w:pPr>
      <w:bookmarkStart w:id="10" w:name="_Toc140054869"/>
      <w:r>
        <w:t>Πωλητές</w:t>
      </w:r>
      <w:bookmarkEnd w:id="10"/>
    </w:p>
    <w:p w14:paraId="5540435A" w14:textId="2ACBFBC7" w:rsidR="007E1037" w:rsidRPr="00B9552F" w:rsidRDefault="00991E4F" w:rsidP="00AE7A63">
      <w:pPr>
        <w:pStyle w:val="3"/>
      </w:pPr>
      <w:bookmarkStart w:id="11" w:name="_Toc140054870"/>
      <w:r>
        <w:t>Βασικά</w:t>
      </w:r>
      <w:r w:rsidR="007E1037">
        <w:t xml:space="preserve"> στοιχεί</w:t>
      </w:r>
      <w:r>
        <w:t>α</w:t>
      </w:r>
      <w:r w:rsidR="007E1037">
        <w:t xml:space="preserve"> </w:t>
      </w:r>
      <w:bookmarkEnd w:id="6"/>
      <w:r w:rsidR="00A60345">
        <w:t>πωλητών</w:t>
      </w:r>
      <w:bookmarkEnd w:id="11"/>
    </w:p>
    <w:p w14:paraId="2F837404" w14:textId="5520B91D" w:rsidR="00991E4F" w:rsidRDefault="007E1037" w:rsidP="007E1037">
      <w:pPr>
        <w:jc w:val="left"/>
      </w:pPr>
      <w:r>
        <w:t>Για να πάρ</w:t>
      </w:r>
      <w:r w:rsidR="00991E4F">
        <w:t>ετε</w:t>
      </w:r>
      <w:r>
        <w:t xml:space="preserve"> τα βασικά στοιχεία των </w:t>
      </w:r>
      <w:r w:rsidR="002E0638">
        <w:t>πωλητών</w:t>
      </w:r>
      <w:r w:rsidRPr="00510A4C">
        <w:t xml:space="preserve"> </w:t>
      </w:r>
      <w:r>
        <w:t>πρέπει να καλέσ</w:t>
      </w:r>
      <w:r w:rsidR="00991E4F">
        <w:t>ετε</w:t>
      </w:r>
      <w:r>
        <w:t xml:space="preserve"> το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 w:rsidR="00991E4F" w:rsidRPr="00991E4F">
        <w:t>“</w:t>
      </w:r>
      <w:proofErr w:type="spellStart"/>
      <w:r w:rsidR="002E0638" w:rsidRPr="002E0638">
        <w:rPr>
          <w:lang w:val="en-US"/>
        </w:rPr>
        <w:t>getSalesman</w:t>
      </w:r>
      <w:proofErr w:type="spellEnd"/>
      <w:r w:rsidR="00991E4F" w:rsidRPr="00991E4F">
        <w:t xml:space="preserve">” </w:t>
      </w:r>
      <w:r w:rsidR="00991E4F">
        <w:t xml:space="preserve">στο </w:t>
      </w:r>
      <w:r w:rsidR="00991E4F">
        <w:rPr>
          <w:lang w:val="en-US"/>
        </w:rPr>
        <w:t>Additional</w:t>
      </w:r>
      <w:r w:rsidR="00991E4F" w:rsidRPr="00991E4F">
        <w:t xml:space="preserve"> </w:t>
      </w:r>
      <w:r w:rsidR="00991E4F">
        <w:rPr>
          <w:lang w:val="en-US"/>
        </w:rPr>
        <w:t>Endpoint</w:t>
      </w:r>
      <w:r w:rsidR="00991E4F" w:rsidRPr="00991E4F">
        <w:t xml:space="preserve"> </w:t>
      </w:r>
      <w:r w:rsidR="00991E4F">
        <w:t>που σας έχει δοθεί</w:t>
      </w:r>
      <w:r w:rsidR="00991E4F" w:rsidRPr="00991E4F">
        <w:t xml:space="preserve">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E1037" w:rsidRPr="00A0561E" w14:paraId="29713FAF" w14:textId="77777777" w:rsidTr="00FB194A">
        <w:tc>
          <w:tcPr>
            <w:tcW w:w="1271" w:type="dxa"/>
            <w:vAlign w:val="center"/>
          </w:tcPr>
          <w:p w14:paraId="3C001FD2" w14:textId="77777777" w:rsidR="007E1037" w:rsidRPr="00A0561E" w:rsidRDefault="007E1037" w:rsidP="007D0C91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6BD182B2" w14:textId="77777777" w:rsidR="007E1037" w:rsidRPr="00A0561E" w:rsidRDefault="007E1037" w:rsidP="007D0C91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5F8FC479" w14:textId="77777777" w:rsidR="007E1037" w:rsidRPr="00A0561E" w:rsidRDefault="007E1037" w:rsidP="007D0C91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991E4F" w:rsidRPr="00A0561E" w14:paraId="0F0D609C" w14:textId="77777777" w:rsidTr="00FB194A">
        <w:tc>
          <w:tcPr>
            <w:tcW w:w="1271" w:type="dxa"/>
            <w:vAlign w:val="center"/>
          </w:tcPr>
          <w:p w14:paraId="24C5A2FD" w14:textId="399E6817" w:rsidR="00991E4F" w:rsidRPr="00991E4F" w:rsidRDefault="00991E4F" w:rsidP="007D0C91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4D0A7763" w14:textId="5AAF0429" w:rsidR="00991E4F" w:rsidRPr="00A60345" w:rsidRDefault="00991E4F" w:rsidP="007D0C91">
            <w:pPr>
              <w:rPr>
                <w:b/>
                <w:bCs/>
                <w:lang w:val="en-US"/>
              </w:rPr>
            </w:pPr>
            <w:proofErr w:type="spellStart"/>
            <w:r w:rsidRPr="00991E4F">
              <w:rPr>
                <w:b/>
                <w:bCs/>
                <w:lang w:val="en-US"/>
              </w:rPr>
              <w:t>get</w:t>
            </w:r>
            <w:r w:rsidR="00A60345">
              <w:rPr>
                <w:b/>
                <w:bCs/>
                <w:lang w:val="en-US"/>
              </w:rPr>
              <w:t>Salesman</w:t>
            </w:r>
            <w:proofErr w:type="spellEnd"/>
          </w:p>
        </w:tc>
        <w:tc>
          <w:tcPr>
            <w:tcW w:w="4615" w:type="dxa"/>
            <w:vAlign w:val="center"/>
          </w:tcPr>
          <w:p w14:paraId="2592E2A3" w14:textId="65C9A854" w:rsidR="00991E4F" w:rsidRPr="00991E4F" w:rsidRDefault="00991E4F" w:rsidP="007D0C91">
            <w:pPr>
              <w:rPr>
                <w:bCs/>
              </w:rPr>
            </w:pPr>
            <w:r w:rsidRPr="00991E4F">
              <w:rPr>
                <w:bCs/>
              </w:rPr>
              <w:t>ΠΑΝΤΑ</w:t>
            </w:r>
          </w:p>
        </w:tc>
      </w:tr>
      <w:tr w:rsidR="007E1037" w14:paraId="7CACA257" w14:textId="77777777" w:rsidTr="00FB194A">
        <w:tc>
          <w:tcPr>
            <w:tcW w:w="1271" w:type="dxa"/>
            <w:vAlign w:val="center"/>
          </w:tcPr>
          <w:p w14:paraId="78A4DB5C" w14:textId="4F8795F9" w:rsidR="007E1037" w:rsidRPr="00991E4F" w:rsidRDefault="00991E4F" w:rsidP="007D0C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78060DD" w14:textId="77777777" w:rsidR="007E1037" w:rsidRPr="00A0561E" w:rsidRDefault="007E1037" w:rsidP="007D0C9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4310F5A5" w14:textId="77777777" w:rsidR="007E1037" w:rsidRDefault="007E1037" w:rsidP="007D0C91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r w:rsidRPr="00D74F95">
              <w:rPr>
                <w:lang w:val="en-US"/>
              </w:rPr>
              <w:t>clientID</w:t>
            </w:r>
            <w:r>
              <w:rPr>
                <w:lang w:val="en-US"/>
              </w:rPr>
              <w:t>)</w:t>
            </w:r>
          </w:p>
        </w:tc>
      </w:tr>
      <w:tr w:rsidR="007E1037" w14:paraId="3414EDA9" w14:textId="77777777" w:rsidTr="00FB194A">
        <w:tc>
          <w:tcPr>
            <w:tcW w:w="1271" w:type="dxa"/>
            <w:vAlign w:val="center"/>
          </w:tcPr>
          <w:p w14:paraId="05DCD6ED" w14:textId="750262E5" w:rsidR="007E1037" w:rsidRDefault="00991E4F" w:rsidP="007D0C91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042DE432" w14:textId="77777777" w:rsidR="007E1037" w:rsidRPr="00A0561E" w:rsidRDefault="007E1037" w:rsidP="007D0C91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6F97F813" w14:textId="77777777" w:rsidR="007E1037" w:rsidRPr="00A0561E" w:rsidRDefault="007E1037" w:rsidP="007D0C91">
            <w:pPr>
              <w:rPr>
                <w:lang w:val="en-US"/>
              </w:rPr>
            </w:pPr>
          </w:p>
        </w:tc>
      </w:tr>
      <w:tr w:rsidR="007E1037" w14:paraId="49C7A2F9" w14:textId="77777777" w:rsidTr="00FB194A">
        <w:tc>
          <w:tcPr>
            <w:tcW w:w="8296" w:type="dxa"/>
            <w:gridSpan w:val="3"/>
            <w:vAlign w:val="center"/>
          </w:tcPr>
          <w:p w14:paraId="21EE3082" w14:textId="77777777" w:rsidR="007E1037" w:rsidRPr="00F7751D" w:rsidRDefault="007E1037" w:rsidP="007D0C91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  <w:tr w:rsidR="007E1037" w14:paraId="37773FAF" w14:textId="77777777" w:rsidTr="00FB194A">
        <w:tc>
          <w:tcPr>
            <w:tcW w:w="1271" w:type="dxa"/>
            <w:vAlign w:val="center"/>
          </w:tcPr>
          <w:p w14:paraId="0AC409B2" w14:textId="512710D9" w:rsidR="007E1037" w:rsidRPr="002E0638" w:rsidRDefault="002E0638" w:rsidP="007D0C9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10" w:type="dxa"/>
            <w:vAlign w:val="center"/>
          </w:tcPr>
          <w:p w14:paraId="1DB49FF9" w14:textId="506DCA0E" w:rsidR="007E1037" w:rsidRPr="002E0638" w:rsidRDefault="007E1037" w:rsidP="007D0C91">
            <w:pPr>
              <w:rPr>
                <w:bCs/>
              </w:rPr>
            </w:pPr>
            <w:r w:rsidRPr="00F7751D">
              <w:rPr>
                <w:bCs/>
                <w:lang w:val="en-US"/>
              </w:rPr>
              <w:t xml:space="preserve">Id </w:t>
            </w:r>
            <w:r w:rsidR="002E0638">
              <w:rPr>
                <w:bCs/>
              </w:rPr>
              <w:t>πωλητή</w:t>
            </w:r>
          </w:p>
        </w:tc>
        <w:tc>
          <w:tcPr>
            <w:tcW w:w="4615" w:type="dxa"/>
            <w:vAlign w:val="center"/>
          </w:tcPr>
          <w:p w14:paraId="3569D0AD" w14:textId="77777777" w:rsidR="007E1037" w:rsidRPr="00A0561E" w:rsidRDefault="007E1037" w:rsidP="007D0C91">
            <w:pPr>
              <w:rPr>
                <w:lang w:val="en-US"/>
              </w:rPr>
            </w:pPr>
          </w:p>
        </w:tc>
      </w:tr>
      <w:tr w:rsidR="007E1037" w14:paraId="4DD1C8A1" w14:textId="77777777" w:rsidTr="00FB194A">
        <w:tc>
          <w:tcPr>
            <w:tcW w:w="1271" w:type="dxa"/>
            <w:vAlign w:val="center"/>
          </w:tcPr>
          <w:p w14:paraId="000B0D73" w14:textId="2FBB3AD4" w:rsidR="007E1037" w:rsidRPr="00CB1AF6" w:rsidRDefault="00991E4F" w:rsidP="007D0C9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vAlign w:val="center"/>
          </w:tcPr>
          <w:p w14:paraId="430FB06C" w14:textId="61218D82" w:rsidR="007E1037" w:rsidRPr="000105B9" w:rsidRDefault="007E1037" w:rsidP="007D0C91">
            <w:pPr>
              <w:rPr>
                <w:b/>
              </w:rPr>
            </w:pPr>
            <w:r>
              <w:rPr>
                <w:bCs/>
              </w:rPr>
              <w:t>Κωδικός</w:t>
            </w:r>
            <w:r w:rsidRPr="00F7751D">
              <w:rPr>
                <w:bCs/>
                <w:lang w:val="en-US"/>
              </w:rPr>
              <w:t xml:space="preserve"> </w:t>
            </w:r>
            <w:r w:rsidR="002E0638">
              <w:rPr>
                <w:bCs/>
              </w:rPr>
              <w:t>πωλητή</w:t>
            </w:r>
          </w:p>
        </w:tc>
        <w:tc>
          <w:tcPr>
            <w:tcW w:w="4615" w:type="dxa"/>
            <w:vAlign w:val="center"/>
          </w:tcPr>
          <w:p w14:paraId="4BEFE931" w14:textId="77777777" w:rsidR="007E1037" w:rsidRPr="00A0561E" w:rsidRDefault="007E1037" w:rsidP="007D0C91">
            <w:pPr>
              <w:rPr>
                <w:lang w:val="en-US"/>
              </w:rPr>
            </w:pPr>
          </w:p>
        </w:tc>
      </w:tr>
    </w:tbl>
    <w:p w14:paraId="6B420172" w14:textId="49EC38E6" w:rsidR="007E1037" w:rsidRDefault="007E1037" w:rsidP="007E1037">
      <w:pPr>
        <w:spacing w:after="0"/>
      </w:pPr>
    </w:p>
    <w:p w14:paraId="39087A87" w14:textId="77777777" w:rsidR="00FB194A" w:rsidRPr="00F7751D" w:rsidRDefault="00FB194A" w:rsidP="00FB194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B194A" w:rsidRPr="00FF3ADF" w14:paraId="6FFDAAD5" w14:textId="77777777" w:rsidTr="00FB194A">
        <w:tc>
          <w:tcPr>
            <w:tcW w:w="1271" w:type="dxa"/>
            <w:vAlign w:val="center"/>
          </w:tcPr>
          <w:p w14:paraId="15516529" w14:textId="77777777" w:rsidR="00FB194A" w:rsidRPr="00FF3ADF" w:rsidRDefault="00FB194A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6EA2A0BF" w14:textId="77777777" w:rsidR="00FB194A" w:rsidRPr="00FF3ADF" w:rsidRDefault="00FB194A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B194A" w14:paraId="0C41DD1D" w14:textId="77777777" w:rsidTr="00FB194A">
        <w:tc>
          <w:tcPr>
            <w:tcW w:w="1271" w:type="dxa"/>
            <w:vAlign w:val="center"/>
          </w:tcPr>
          <w:p w14:paraId="718F997F" w14:textId="77777777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2D00A189" w14:textId="77777777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B194A" w14:paraId="11FE3098" w14:textId="77777777" w:rsidTr="00FB194A">
        <w:tc>
          <w:tcPr>
            <w:tcW w:w="1271" w:type="dxa"/>
            <w:vAlign w:val="center"/>
          </w:tcPr>
          <w:p w14:paraId="55CC5AEE" w14:textId="197E39AE" w:rsidR="00FB194A" w:rsidRPr="00FB194A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1BC93B8C" w14:textId="46505CCF" w:rsidR="00FB194A" w:rsidRPr="00FB194A" w:rsidRDefault="00FB194A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FB194A" w14:paraId="3C8D8264" w14:textId="77777777" w:rsidTr="00FB194A">
        <w:tc>
          <w:tcPr>
            <w:tcW w:w="1271" w:type="dxa"/>
            <w:vAlign w:val="center"/>
          </w:tcPr>
          <w:p w14:paraId="5F9AFCAD" w14:textId="67CC5295" w:rsidR="00FB194A" w:rsidRPr="00FB3368" w:rsidRDefault="00FB194A" w:rsidP="00786C00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57DC614C" w14:textId="12B8FEB6" w:rsidR="00FB194A" w:rsidRPr="00FB194A" w:rsidRDefault="00FB194A" w:rsidP="00786C00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FB194A" w14:paraId="3AFCAD57" w14:textId="77777777" w:rsidTr="00FB194A">
        <w:tc>
          <w:tcPr>
            <w:tcW w:w="1271" w:type="dxa"/>
            <w:vAlign w:val="center"/>
          </w:tcPr>
          <w:p w14:paraId="1BD011BE" w14:textId="3DEF231F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18457094" w14:textId="0BECBEAB" w:rsidR="00FB194A" w:rsidRPr="00FB194A" w:rsidRDefault="00FB194A" w:rsidP="00786C00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 xml:space="preserve">με όλα τα </w:t>
            </w:r>
            <w:r w:rsidR="00617C3D">
              <w:t>δεδομένα των πωλητών</w:t>
            </w:r>
            <w:r>
              <w:t xml:space="preserve"> που έχουν οριστεί να συγχρονίζουν στο σύστημά σας.</w:t>
            </w:r>
          </w:p>
        </w:tc>
      </w:tr>
    </w:tbl>
    <w:p w14:paraId="064FA8B9" w14:textId="0D74B6E7" w:rsidR="00FB194A" w:rsidRDefault="00FB194A" w:rsidP="007E1037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3"/>
        <w:gridCol w:w="5123"/>
      </w:tblGrid>
      <w:tr w:rsidR="00786C00" w:rsidRPr="00FF3ADF" w14:paraId="3C09A735" w14:textId="77777777" w:rsidTr="00786C00">
        <w:tc>
          <w:tcPr>
            <w:tcW w:w="8296" w:type="dxa"/>
            <w:gridSpan w:val="2"/>
            <w:vAlign w:val="center"/>
          </w:tcPr>
          <w:p w14:paraId="1C030CAA" w14:textId="15889C21" w:rsidR="00786C00" w:rsidRPr="00FF3ADF" w:rsidRDefault="00786C00" w:rsidP="00786C00">
            <w:pPr>
              <w:spacing w:after="60"/>
              <w:jc w:val="center"/>
              <w:rPr>
                <w:b/>
              </w:rPr>
            </w:pPr>
            <w:r w:rsidRPr="00786C00">
              <w:rPr>
                <w:b/>
                <w:bCs/>
              </w:rPr>
              <w:t>Πίνακας Δεδομένων (</w:t>
            </w:r>
            <w:r w:rsidRPr="00786C00">
              <w:rPr>
                <w:b/>
                <w:bCs/>
                <w:lang w:val="en-US"/>
              </w:rPr>
              <w:t>data</w:t>
            </w:r>
            <w:r w:rsidRPr="00786C00">
              <w:rPr>
                <w:b/>
                <w:bCs/>
              </w:rPr>
              <w:t>)</w:t>
            </w:r>
          </w:p>
        </w:tc>
      </w:tr>
      <w:tr w:rsidR="00786C00" w:rsidRPr="00FF3ADF" w14:paraId="18177C5B" w14:textId="77777777" w:rsidTr="009D725D">
        <w:tc>
          <w:tcPr>
            <w:tcW w:w="3173" w:type="dxa"/>
            <w:vAlign w:val="center"/>
          </w:tcPr>
          <w:p w14:paraId="37EEB372" w14:textId="0580C0C0" w:rsidR="00786C00" w:rsidRPr="00FF3ADF" w:rsidRDefault="00786C00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5123" w:type="dxa"/>
            <w:vAlign w:val="center"/>
          </w:tcPr>
          <w:p w14:paraId="5B66F6D0" w14:textId="376F2EF6" w:rsidR="00786C00" w:rsidRPr="00FF3ADF" w:rsidRDefault="00786C00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86C00" w:rsidRPr="00C30E96" w14:paraId="1168C1EB" w14:textId="77777777" w:rsidTr="009D725D">
        <w:tc>
          <w:tcPr>
            <w:tcW w:w="3173" w:type="dxa"/>
            <w:vAlign w:val="center"/>
          </w:tcPr>
          <w:p w14:paraId="0B59D731" w14:textId="6D9B1EBF" w:rsidR="00786C00" w:rsidRPr="00C30E96" w:rsidRDefault="002E0638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123" w:type="dxa"/>
            <w:vAlign w:val="center"/>
          </w:tcPr>
          <w:p w14:paraId="10A1272E" w14:textId="0A83AC36" w:rsidR="00786C00" w:rsidRPr="007E7082" w:rsidRDefault="007E7082" w:rsidP="00786C00">
            <w:pPr>
              <w:spacing w:after="60"/>
            </w:pPr>
            <w:r>
              <w:rPr>
                <w:lang w:val="en-US"/>
              </w:rPr>
              <w:t xml:space="preserve">ID </w:t>
            </w:r>
            <w:r w:rsidR="002E0638">
              <w:t>Πωλητή</w:t>
            </w:r>
          </w:p>
        </w:tc>
      </w:tr>
      <w:tr w:rsidR="00786C00" w:rsidRPr="00FB194A" w14:paraId="6E353817" w14:textId="77777777" w:rsidTr="009D725D">
        <w:tc>
          <w:tcPr>
            <w:tcW w:w="3173" w:type="dxa"/>
            <w:vAlign w:val="center"/>
          </w:tcPr>
          <w:p w14:paraId="7AE3FC4E" w14:textId="6A09EAEC" w:rsidR="00786C00" w:rsidRPr="00FB194A" w:rsidRDefault="00786C00" w:rsidP="00786C00">
            <w:pPr>
              <w:spacing w:after="60"/>
              <w:rPr>
                <w:lang w:val="en-US"/>
              </w:rPr>
            </w:pPr>
            <w:r w:rsidRPr="00786C00">
              <w:rPr>
                <w:lang w:val="en-US"/>
              </w:rPr>
              <w:t>CODE</w:t>
            </w:r>
          </w:p>
        </w:tc>
        <w:tc>
          <w:tcPr>
            <w:tcW w:w="5123" w:type="dxa"/>
            <w:vAlign w:val="center"/>
          </w:tcPr>
          <w:p w14:paraId="1753356C" w14:textId="01A2AC9C" w:rsidR="00786C00" w:rsidRPr="00FB194A" w:rsidRDefault="007E7082" w:rsidP="00786C00">
            <w:pPr>
              <w:spacing w:after="60"/>
            </w:pPr>
            <w:r>
              <w:t xml:space="preserve">Κωδικός </w:t>
            </w:r>
            <w:r w:rsidR="002E0638">
              <w:t>Πωλητή</w:t>
            </w:r>
          </w:p>
        </w:tc>
      </w:tr>
      <w:tr w:rsidR="00A27E00" w:rsidRPr="00FB194A" w14:paraId="623630FD" w14:textId="77777777" w:rsidTr="00F57B25">
        <w:tc>
          <w:tcPr>
            <w:tcW w:w="3173" w:type="dxa"/>
            <w:vAlign w:val="center"/>
          </w:tcPr>
          <w:p w14:paraId="5F0D0694" w14:textId="77777777" w:rsidR="00A27E00" w:rsidRPr="00786C00" w:rsidRDefault="00A27E00" w:rsidP="00F57B25">
            <w:pPr>
              <w:spacing w:after="60"/>
              <w:rPr>
                <w:lang w:val="en-US"/>
              </w:rPr>
            </w:pPr>
            <w:r w:rsidRPr="00786C00">
              <w:rPr>
                <w:lang w:val="en-US"/>
              </w:rPr>
              <w:t>NAME</w:t>
            </w:r>
          </w:p>
        </w:tc>
        <w:tc>
          <w:tcPr>
            <w:tcW w:w="5123" w:type="dxa"/>
            <w:vAlign w:val="center"/>
          </w:tcPr>
          <w:p w14:paraId="11C23349" w14:textId="77777777" w:rsidR="00A27E00" w:rsidRDefault="00A27E00" w:rsidP="00F57B25">
            <w:pPr>
              <w:spacing w:after="60"/>
            </w:pPr>
            <w:r>
              <w:t>Ονοματεπώνυμο</w:t>
            </w:r>
          </w:p>
        </w:tc>
      </w:tr>
      <w:tr w:rsidR="00852320" w:rsidRPr="00FB194A" w14:paraId="65112EB3" w14:textId="77777777" w:rsidTr="009D725D">
        <w:tc>
          <w:tcPr>
            <w:tcW w:w="3173" w:type="dxa"/>
            <w:vAlign w:val="center"/>
          </w:tcPr>
          <w:p w14:paraId="52B5E236" w14:textId="4611BD1C" w:rsidR="00852320" w:rsidRPr="00786C00" w:rsidRDefault="00A27E00" w:rsidP="0085232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5123" w:type="dxa"/>
            <w:vAlign w:val="center"/>
          </w:tcPr>
          <w:p w14:paraId="26B41187" w14:textId="3E95D9EE" w:rsidR="00852320" w:rsidRPr="00A27E00" w:rsidRDefault="00A27E00" w:rsidP="00852320">
            <w:pPr>
              <w:spacing w:after="60"/>
            </w:pPr>
            <w:r>
              <w:rPr>
                <w:lang w:val="en-US"/>
              </w:rPr>
              <w:t xml:space="preserve">email </w:t>
            </w:r>
            <w:r>
              <w:t>Πωλητή</w:t>
            </w:r>
          </w:p>
        </w:tc>
      </w:tr>
      <w:tr w:rsidR="005A618A" w:rsidRPr="00FB194A" w14:paraId="0BDEF8A0" w14:textId="77777777" w:rsidTr="00B25DFC">
        <w:tc>
          <w:tcPr>
            <w:tcW w:w="3173" w:type="dxa"/>
          </w:tcPr>
          <w:p w14:paraId="44ECCCE1" w14:textId="452F5C77" w:rsidR="005A618A" w:rsidRPr="00B148F5" w:rsidRDefault="002E0638" w:rsidP="00F774F8">
            <w:pPr>
              <w:spacing w:after="60"/>
            </w:pPr>
            <w:r w:rsidRPr="002E0638">
              <w:t>ISACTIVE</w:t>
            </w:r>
          </w:p>
        </w:tc>
        <w:tc>
          <w:tcPr>
            <w:tcW w:w="5123" w:type="dxa"/>
          </w:tcPr>
          <w:p w14:paraId="4B7CC002" w14:textId="438F87C5" w:rsidR="005A618A" w:rsidRPr="002E0638" w:rsidRDefault="002E0638" w:rsidP="00F774F8">
            <w:pPr>
              <w:spacing w:after="60"/>
            </w:pPr>
            <w:r>
              <w:t>Είναι ενεργός</w:t>
            </w:r>
          </w:p>
        </w:tc>
      </w:tr>
    </w:tbl>
    <w:p w14:paraId="50FACEE3" w14:textId="0AE78AE6" w:rsidR="006654A0" w:rsidRDefault="006654A0" w:rsidP="00B13B84">
      <w:pPr>
        <w:spacing w:after="0"/>
      </w:pPr>
    </w:p>
    <w:p w14:paraId="5863D0B7" w14:textId="77777777" w:rsidR="00A27E00" w:rsidRDefault="00A27E00" w:rsidP="00B13B84">
      <w:pPr>
        <w:spacing w:after="0"/>
      </w:pPr>
    </w:p>
    <w:p w14:paraId="3DAA6FD2" w14:textId="77777777" w:rsidR="00A27E00" w:rsidRDefault="00A27E00" w:rsidP="00B13B84">
      <w:pPr>
        <w:spacing w:after="0"/>
      </w:pPr>
    </w:p>
    <w:p w14:paraId="1AA65C7F" w14:textId="77777777" w:rsidR="00A27E00" w:rsidRDefault="00A27E00" w:rsidP="00B13B84">
      <w:pPr>
        <w:spacing w:after="0"/>
      </w:pPr>
    </w:p>
    <w:p w14:paraId="0E64BECC" w14:textId="77777777" w:rsidR="00A27E00" w:rsidRDefault="00A27E00" w:rsidP="00B13B84">
      <w:pPr>
        <w:spacing w:after="0"/>
      </w:pPr>
    </w:p>
    <w:p w14:paraId="54EE915F" w14:textId="77777777" w:rsidR="00A27E00" w:rsidRDefault="00A27E00" w:rsidP="00B13B84">
      <w:pPr>
        <w:spacing w:after="0"/>
      </w:pPr>
    </w:p>
    <w:p w14:paraId="7966DBCB" w14:textId="77777777" w:rsidR="00A27E00" w:rsidRDefault="00A27E00" w:rsidP="00B13B84">
      <w:pPr>
        <w:spacing w:after="0"/>
      </w:pPr>
    </w:p>
    <w:p w14:paraId="12838B71" w14:textId="77777777" w:rsidR="00A27E00" w:rsidRDefault="00A27E00" w:rsidP="00B13B84">
      <w:pPr>
        <w:spacing w:after="0"/>
      </w:pPr>
    </w:p>
    <w:p w14:paraId="36FA882A" w14:textId="77777777" w:rsidR="00A27E00" w:rsidRDefault="00A27E00" w:rsidP="00B13B84">
      <w:pPr>
        <w:spacing w:after="0"/>
      </w:pPr>
    </w:p>
    <w:p w14:paraId="5FE51DAB" w14:textId="77777777" w:rsidR="00A27E00" w:rsidRDefault="00A27E00" w:rsidP="00B13B84">
      <w:pPr>
        <w:spacing w:after="0"/>
      </w:pPr>
    </w:p>
    <w:p w14:paraId="457C45DD" w14:textId="77777777" w:rsidR="00A27E00" w:rsidRPr="00BB76FC" w:rsidRDefault="00A27E00" w:rsidP="00B13B84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991E4F" w14:paraId="0EBC90E1" w14:textId="77777777" w:rsidTr="00786C00">
        <w:tc>
          <w:tcPr>
            <w:tcW w:w="8296" w:type="dxa"/>
            <w:gridSpan w:val="2"/>
            <w:vAlign w:val="center"/>
          </w:tcPr>
          <w:p w14:paraId="1B93C36B" w14:textId="77777777" w:rsidR="00991E4F" w:rsidRPr="007D29C5" w:rsidRDefault="00991E4F" w:rsidP="00786C0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991E4F" w14:paraId="247E4DA6" w14:textId="77777777" w:rsidTr="00E17C2B">
        <w:tc>
          <w:tcPr>
            <w:tcW w:w="3397" w:type="dxa"/>
            <w:vAlign w:val="center"/>
          </w:tcPr>
          <w:p w14:paraId="730EB345" w14:textId="77777777" w:rsidR="00991E4F" w:rsidRPr="00385D6A" w:rsidRDefault="00991E4F" w:rsidP="00786C00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4899" w:type="dxa"/>
            <w:vAlign w:val="center"/>
          </w:tcPr>
          <w:p w14:paraId="16004C5D" w14:textId="77777777" w:rsidR="00991E4F" w:rsidRPr="00385D6A" w:rsidRDefault="00991E4F" w:rsidP="00786C00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B194A" w:rsidRPr="00617C3D" w14:paraId="5F4C16FD" w14:textId="77777777" w:rsidTr="00E17C2B">
        <w:tc>
          <w:tcPr>
            <w:tcW w:w="3397" w:type="dxa"/>
            <w:vAlign w:val="center"/>
          </w:tcPr>
          <w:p w14:paraId="6E5B725F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53F8AB1" w14:textId="3BC22B97" w:rsidR="00FB194A" w:rsidRDefault="00FB194A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</w:t>
            </w:r>
            <w:proofErr w:type="spellStart"/>
            <w:r w:rsidR="00617C3D" w:rsidRPr="00617C3D">
              <w:rPr>
                <w:lang w:val="en-US"/>
              </w:rPr>
              <w:t>getSalesman</w:t>
            </w:r>
            <w:proofErr w:type="spellEnd"/>
            <w:r w:rsidRPr="00385D6A">
              <w:rPr>
                <w:bCs/>
                <w:lang w:val="en-US"/>
              </w:rPr>
              <w:t>",</w:t>
            </w:r>
          </w:p>
          <w:p w14:paraId="31B87C99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</w:t>
            </w:r>
            <w:r w:rsidRPr="00D62984">
              <w:rPr>
                <w:bCs/>
                <w:lang w:val="en-US"/>
              </w:rPr>
              <w:t>"clientID": "9J8p…tH4G",</w:t>
            </w:r>
          </w:p>
          <w:p w14:paraId="65229390" w14:textId="77777777" w:rsidR="00617C3D" w:rsidRDefault="00FB194A" w:rsidP="00617C3D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028BDA34" w14:textId="6128611E" w:rsidR="00FB194A" w:rsidRPr="00D62984" w:rsidRDefault="00FB194A" w:rsidP="00617C3D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vAlign w:val="center"/>
          </w:tcPr>
          <w:p w14:paraId="7410B74C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>{</w:t>
            </w:r>
          </w:p>
          <w:p w14:paraId="4054C8C8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"success": true,</w:t>
            </w:r>
          </w:p>
          <w:p w14:paraId="0FA78956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"error": "",</w:t>
            </w:r>
          </w:p>
          <w:p w14:paraId="294C5234" w14:textId="450D560E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</w:t>
            </w:r>
            <w:proofErr w:type="spellStart"/>
            <w:r w:rsidRPr="00FB194A">
              <w:rPr>
                <w:bCs/>
                <w:lang w:val="en-US"/>
              </w:rPr>
              <w:t>totalcount</w:t>
            </w:r>
            <w:proofErr w:type="spellEnd"/>
            <w:r w:rsidRPr="00FB194A">
              <w:rPr>
                <w:bCs/>
                <w:lang w:val="en-US"/>
              </w:rPr>
              <w:t xml:space="preserve">": </w:t>
            </w:r>
            <w:r>
              <w:rPr>
                <w:bCs/>
                <w:lang w:val="en-US"/>
              </w:rPr>
              <w:t>12</w:t>
            </w:r>
            <w:r w:rsidRPr="00FB194A">
              <w:rPr>
                <w:bCs/>
                <w:lang w:val="en-US"/>
              </w:rPr>
              <w:t>,</w:t>
            </w:r>
          </w:p>
          <w:p w14:paraId="6FFA63F0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"data": [</w:t>
            </w:r>
          </w:p>
          <w:p w14:paraId="73D8E03A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  {</w:t>
            </w:r>
          </w:p>
          <w:p w14:paraId="621EFC97" w14:textId="74B53223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    "</w:t>
            </w:r>
            <w:r w:rsidR="00617C3D">
              <w:rPr>
                <w:bCs/>
                <w:lang w:val="en-US"/>
              </w:rPr>
              <w:t>ID</w:t>
            </w:r>
            <w:r w:rsidRPr="00FB194A">
              <w:rPr>
                <w:bCs/>
                <w:lang w:val="en-US"/>
              </w:rPr>
              <w:t>": "1191",</w:t>
            </w:r>
          </w:p>
          <w:p w14:paraId="59CD1FDF" w14:textId="77777777" w:rsid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    </w:t>
            </w:r>
            <w:r>
              <w:rPr>
                <w:bCs/>
                <w:lang w:val="en-US"/>
              </w:rPr>
              <w:t>…</w:t>
            </w:r>
          </w:p>
          <w:p w14:paraId="2D4C80E2" w14:textId="77777777" w:rsidR="00FB194A" w:rsidRDefault="00FB194A" w:rsidP="00FB194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6AF933E4" w14:textId="77777777" w:rsidR="00FB194A" w:rsidRDefault="00FB194A" w:rsidP="00FB194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7548B134" w14:textId="77777777" w:rsidR="00FB194A" w:rsidRDefault="00FB194A" w:rsidP="00FB194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4A3E9E4F" w14:textId="00C31001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FB194A" w14:paraId="2C2159A6" w14:textId="77777777" w:rsidTr="00E17C2B">
        <w:tc>
          <w:tcPr>
            <w:tcW w:w="3397" w:type="dxa"/>
            <w:vAlign w:val="center"/>
          </w:tcPr>
          <w:p w14:paraId="16ACD7CC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DF77CF" w14:textId="7BBF8627" w:rsidR="00FB194A" w:rsidRDefault="00FB194A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</w:t>
            </w:r>
            <w:proofErr w:type="spellStart"/>
            <w:r w:rsidR="00617C3D" w:rsidRPr="00617C3D">
              <w:rPr>
                <w:lang w:val="en-US"/>
              </w:rPr>
              <w:t>getSalesman</w:t>
            </w:r>
            <w:proofErr w:type="spellEnd"/>
            <w:r w:rsidRPr="00385D6A">
              <w:rPr>
                <w:bCs/>
                <w:lang w:val="en-US"/>
              </w:rPr>
              <w:t>",</w:t>
            </w:r>
          </w:p>
          <w:p w14:paraId="3B044413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</w:t>
            </w:r>
            <w:r w:rsidRPr="00D62984">
              <w:rPr>
                <w:bCs/>
                <w:lang w:val="en-US"/>
              </w:rPr>
              <w:t>"clientID": "9J8p…tH4G",</w:t>
            </w:r>
          </w:p>
          <w:p w14:paraId="41408752" w14:textId="77777777" w:rsidR="00617C3D" w:rsidRDefault="00FB194A" w:rsidP="00617C3D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100033</w:t>
            </w:r>
            <w:r w:rsidRPr="00385D6A">
              <w:rPr>
                <w:bCs/>
                <w:lang w:val="en-US"/>
              </w:rPr>
              <w:t>"</w:t>
            </w:r>
          </w:p>
          <w:p w14:paraId="355FDCE3" w14:textId="42FB6438" w:rsidR="00FB194A" w:rsidRPr="00D62984" w:rsidRDefault="00FB194A" w:rsidP="00617C3D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vAlign w:val="center"/>
          </w:tcPr>
          <w:p w14:paraId="3240E0ED" w14:textId="7777777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>{</w:t>
            </w:r>
          </w:p>
          <w:p w14:paraId="7E01A535" w14:textId="5DD64FDE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"success": false,</w:t>
            </w:r>
          </w:p>
          <w:p w14:paraId="202BDC8A" w14:textId="2941E1B7" w:rsidR="00FB194A" w:rsidRPr="00FB194A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 xml:space="preserve">  "error": "Authentication failed!"</w:t>
            </w:r>
          </w:p>
          <w:p w14:paraId="3DE24296" w14:textId="1E5BA786" w:rsidR="00786C00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FB194A">
              <w:rPr>
                <w:bCs/>
                <w:lang w:val="en-US"/>
              </w:rPr>
              <w:t>}</w:t>
            </w:r>
          </w:p>
        </w:tc>
      </w:tr>
      <w:tr w:rsidR="00FB194A" w14:paraId="2B3AE8D3" w14:textId="77777777" w:rsidTr="00E17C2B">
        <w:tc>
          <w:tcPr>
            <w:tcW w:w="3397" w:type="dxa"/>
            <w:vAlign w:val="center"/>
          </w:tcPr>
          <w:p w14:paraId="1678F107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8C3441A" w14:textId="77777777" w:rsidR="00FB194A" w:rsidRPr="00385D6A" w:rsidRDefault="00FB194A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user</w:t>
            </w:r>
            <w:r w:rsidRPr="00385D6A">
              <w:rPr>
                <w:bCs/>
                <w:lang w:val="en-US"/>
              </w:rPr>
              <w:t>",</w:t>
            </w:r>
          </w:p>
          <w:p w14:paraId="361879E1" w14:textId="77777777" w:rsidR="00FB194A" w:rsidRPr="00385D6A" w:rsidRDefault="00FB194A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4087DCF" w14:textId="77777777" w:rsidR="00FB194A" w:rsidRPr="00385D6A" w:rsidRDefault="00FB194A" w:rsidP="00FB194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1000</w:t>
            </w:r>
            <w:r w:rsidRPr="00385D6A">
              <w:rPr>
                <w:bCs/>
                <w:lang w:val="en-US"/>
              </w:rPr>
              <w:t>"</w:t>
            </w:r>
          </w:p>
          <w:p w14:paraId="34CF5C92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"COMPANY": "1000",</w:t>
            </w:r>
          </w:p>
          <w:p w14:paraId="121F15DF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"BRANCH": "1000",</w:t>
            </w:r>
          </w:p>
          <w:p w14:paraId="4D96D4C4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"MODULE": "0",</w:t>
            </w:r>
          </w:p>
          <w:p w14:paraId="2E6D4B5B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"REFID": "1"</w:t>
            </w:r>
          </w:p>
          <w:p w14:paraId="31F0A7F8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vAlign w:val="center"/>
          </w:tcPr>
          <w:p w14:paraId="78689AA0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6000DB8B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1BF3413C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5E1A5730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AppId. Ensure that your request includes a valid AppId"</w:t>
            </w:r>
          </w:p>
          <w:p w14:paraId="338FB5B6" w14:textId="77777777" w:rsidR="00FB194A" w:rsidRPr="00D62984" w:rsidRDefault="00FB194A" w:rsidP="00FB194A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5DC9A137" w14:textId="77777777" w:rsidR="00731155" w:rsidRDefault="00731155" w:rsidP="007E1037">
      <w:pPr>
        <w:rPr>
          <w:b/>
          <w:lang w:val="en-US"/>
        </w:rPr>
      </w:pPr>
    </w:p>
    <w:p w14:paraId="759A5532" w14:textId="6481ACA8" w:rsidR="007E1037" w:rsidRPr="00786C00" w:rsidRDefault="007E1037" w:rsidP="00BD6DB0">
      <w:pPr>
        <w:spacing w:after="0"/>
        <w:rPr>
          <w:b/>
          <w:lang w:val="en-US"/>
        </w:rPr>
      </w:pPr>
      <w:r w:rsidRPr="00406616">
        <w:rPr>
          <w:b/>
          <w:lang w:val="en-US"/>
        </w:rPr>
        <w:t>Request</w:t>
      </w:r>
    </w:p>
    <w:p w14:paraId="337176AF" w14:textId="4B19300C" w:rsidR="00731155" w:rsidRDefault="007E1037" w:rsidP="00BD6DB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0551FF1" w14:textId="2495C101" w:rsidR="00731155" w:rsidRPr="00786C00" w:rsidRDefault="00731155" w:rsidP="00BD6DB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service</w:t>
      </w: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proofErr w:type="spellStart"/>
      <w:r w:rsidR="00617C3D" w:rsidRPr="00617C3D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getSalesman</w:t>
      </w:r>
      <w:proofErr w:type="spellEnd"/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2AAD933F" w14:textId="3B03BB98" w:rsidR="007E1037" w:rsidRPr="00786C00" w:rsidRDefault="007E1037" w:rsidP="00BD6DB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r w:rsidR="0018397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</w:t>
      </w:r>
      <w:r w:rsidRPr="00CE291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J</w:t>
      </w: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8</w:t>
      </w:r>
      <w:r w:rsidRPr="00CE291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pIqvGK</w:t>
      </w:r>
      <w:proofErr w:type="gramStart"/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 w:rsidRPr="00CE291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143E3311" w14:textId="0ED11458" w:rsidR="007E1037" w:rsidRPr="00786C00" w:rsidRDefault="007E1037" w:rsidP="00617C3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r w:rsidR="0018397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r w:rsidR="00617C3D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1</w:t>
      </w: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001"</w:t>
      </w:r>
    </w:p>
    <w:p w14:paraId="3139D184" w14:textId="77777777" w:rsidR="007E1037" w:rsidRPr="00786C00" w:rsidRDefault="007E1037" w:rsidP="00BD6DB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86C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1128FCB" w14:textId="77777777" w:rsidR="00E17C2B" w:rsidRPr="00710A8E" w:rsidRDefault="00E17C2B" w:rsidP="00BD6DB0">
      <w:pPr>
        <w:spacing w:after="0"/>
        <w:rPr>
          <w:b/>
          <w:lang w:val="en-US"/>
        </w:rPr>
      </w:pPr>
    </w:p>
    <w:p w14:paraId="12279397" w14:textId="21C4AC4B" w:rsidR="007E1037" w:rsidRPr="00786C00" w:rsidRDefault="007E1037" w:rsidP="00BD6DB0">
      <w:pPr>
        <w:spacing w:after="0"/>
        <w:rPr>
          <w:b/>
          <w:lang w:val="en-US"/>
        </w:rPr>
      </w:pPr>
      <w:r>
        <w:rPr>
          <w:b/>
        </w:rPr>
        <w:t>Επιτυχημένο</w:t>
      </w:r>
      <w:r w:rsidRPr="00786C00">
        <w:rPr>
          <w:b/>
          <w:lang w:val="en-US"/>
        </w:rPr>
        <w:t xml:space="preserve"> </w:t>
      </w:r>
      <w:r w:rsidRPr="00406616">
        <w:rPr>
          <w:b/>
          <w:lang w:val="en-US"/>
        </w:rPr>
        <w:t>Response</w:t>
      </w:r>
    </w:p>
    <w:p w14:paraId="152EC536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E507485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F92EC3B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327D6C13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6,</w:t>
      </w:r>
    </w:p>
    <w:p w14:paraId="10A7EA2D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14CF6896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3EC0AB8" w14:textId="6BB4EDB0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"ID": 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1</w:t>
      </w: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,</w:t>
      </w:r>
    </w:p>
    <w:p w14:paraId="416438F1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"1",</w:t>
      </w:r>
    </w:p>
    <w:p w14:paraId="3CE95862" w14:textId="68418974" w:rsid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TEST</w:t>
      </w: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14CA714D" w14:textId="6B510890" w:rsidR="00A27E00" w:rsidRPr="00F75B50" w:rsidRDefault="00A27E0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27E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</w:t>
      </w:r>
      <w:r w:rsidRPr="00A27E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"EMAIL": 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test</w:t>
      </w:r>
      <w:r w:rsidRPr="00A27E0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@odes.gr",</w:t>
      </w:r>
    </w:p>
    <w:p w14:paraId="5EF0717B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1</w:t>
      </w:r>
    </w:p>
    <w:p w14:paraId="370EDB08" w14:textId="2BB51094" w:rsid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12BCA237" w14:textId="1B7B623E" w:rsidR="00F75B50" w:rsidRPr="00F75B50" w:rsidRDefault="00F75B50" w:rsidP="00F75B50">
      <w:pPr>
        <w:spacing w:after="0"/>
        <w:ind w:firstLine="72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...</w:t>
      </w:r>
    </w:p>
    <w:p w14:paraId="4FF5869D" w14:textId="77777777" w:rsidR="00F75B50" w:rsidRPr="00F75B50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63CF58F5" w14:textId="193A2488" w:rsidR="00A43CA7" w:rsidRPr="00617C3D" w:rsidRDefault="00F75B50" w:rsidP="00F75B5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5B50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sectPr w:rsidR="00A43CA7" w:rsidRPr="00617C3D" w:rsidSect="00200FC6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A7370" w14:textId="77777777" w:rsidR="004D6A97" w:rsidRDefault="004D6A97" w:rsidP="009C3319">
      <w:pPr>
        <w:spacing w:after="0"/>
      </w:pPr>
      <w:r>
        <w:separator/>
      </w:r>
    </w:p>
  </w:endnote>
  <w:endnote w:type="continuationSeparator" w:id="0">
    <w:p w14:paraId="3903921B" w14:textId="77777777" w:rsidR="004D6A97" w:rsidRDefault="004D6A97" w:rsidP="009C3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single" w:sz="4" w:space="0" w:color="00B0F0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786C00" w:rsidRPr="00A70FA2" w14:paraId="1202F58E" w14:textId="77777777" w:rsidTr="00293DE4">
      <w:tc>
        <w:tcPr>
          <w:tcW w:w="8522" w:type="dxa"/>
        </w:tcPr>
        <w:p w14:paraId="76BD089E" w14:textId="77777777" w:rsidR="00786C00" w:rsidRDefault="00786C00" w:rsidP="00293DE4">
          <w:pPr>
            <w:pStyle w:val="aa"/>
            <w:jc w:val="center"/>
            <w:rPr>
              <w:color w:val="00B0F0"/>
            </w:rPr>
          </w:pPr>
          <w:r w:rsidRPr="00293DE4">
            <w:rPr>
              <w:color w:val="00B0F0"/>
            </w:rPr>
            <w:fldChar w:fldCharType="begin"/>
          </w:r>
          <w:r w:rsidRPr="00293DE4">
            <w:rPr>
              <w:color w:val="00B0F0"/>
            </w:rPr>
            <w:instrText>PAGE   \* MERGEFORMAT</w:instrText>
          </w:r>
          <w:r w:rsidRPr="00293DE4">
            <w:rPr>
              <w:color w:val="00B0F0"/>
            </w:rPr>
            <w:fldChar w:fldCharType="separate"/>
          </w:r>
          <w:r w:rsidRPr="00293DE4">
            <w:rPr>
              <w:color w:val="00B0F0"/>
            </w:rPr>
            <w:t>1</w:t>
          </w:r>
          <w:r w:rsidRPr="00293DE4">
            <w:rPr>
              <w:color w:val="00B0F0"/>
            </w:rPr>
            <w:fldChar w:fldCharType="end"/>
          </w:r>
        </w:p>
        <w:sdt>
          <w:sdtPr>
            <w:rPr>
              <w:color w:val="00B0F0"/>
              <w:lang w:val="en-US"/>
            </w:rPr>
            <w:alias w:val="Τίτλος"/>
            <w:tag w:val=""/>
            <w:id w:val="1658255723"/>
            <w:placeholder>
              <w:docPart w:val="4330230ED8354CBE9E7E67AC07E40C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380DF4A" w14:textId="521E5875" w:rsidR="00A70FA2" w:rsidRPr="00A70FA2" w:rsidRDefault="00A70FA2" w:rsidP="00A70FA2">
              <w:pPr>
                <w:pStyle w:val="a9"/>
                <w:jc w:val="right"/>
                <w:rPr>
                  <w:color w:val="00B0F0"/>
                  <w:lang w:val="en-US"/>
                </w:rPr>
              </w:pPr>
              <w:r w:rsidRPr="00A70FA2">
                <w:rPr>
                  <w:color w:val="00B0F0"/>
                  <w:lang w:val="en-US"/>
                </w:rPr>
                <w:t>Web Services odes.gr V.1.1</w:t>
              </w:r>
            </w:p>
          </w:sdtContent>
        </w:sdt>
      </w:tc>
    </w:tr>
  </w:tbl>
  <w:p w14:paraId="54AA3D7D" w14:textId="77777777" w:rsidR="00A70FA2" w:rsidRPr="00A70FA2" w:rsidRDefault="00A70FA2">
    <w:pPr>
      <w:pStyle w:val="a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0309" w14:textId="77777777" w:rsidR="004D6A97" w:rsidRDefault="004D6A97" w:rsidP="009C3319">
      <w:pPr>
        <w:spacing w:after="0"/>
      </w:pPr>
      <w:r>
        <w:separator/>
      </w:r>
    </w:p>
  </w:footnote>
  <w:footnote w:type="continuationSeparator" w:id="0">
    <w:p w14:paraId="2BC2B844" w14:textId="77777777" w:rsidR="004D6A97" w:rsidRDefault="004D6A97" w:rsidP="009C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4" w:space="0" w:color="00B0F0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786C00" w:rsidRPr="0049216B" w14:paraId="4088E961" w14:textId="77777777" w:rsidTr="0042723C">
      <w:tc>
        <w:tcPr>
          <w:tcW w:w="8306" w:type="dxa"/>
        </w:tcPr>
        <w:p w14:paraId="1B4C6B00" w14:textId="77777777" w:rsidR="0042723C" w:rsidRPr="0042723C" w:rsidRDefault="0042723C" w:rsidP="0042723C">
          <w:pPr>
            <w:pStyle w:val="a9"/>
            <w:jc w:val="right"/>
            <w:rPr>
              <w:color w:val="00B0F0"/>
            </w:rPr>
          </w:pPr>
          <w:r w:rsidRPr="0042723C">
            <w:rPr>
              <w:color w:val="00B0F0"/>
            </w:rPr>
            <w:t>Web Services</w:t>
          </w:r>
        </w:p>
        <w:p w14:paraId="516C3DBA" w14:textId="5DB19326" w:rsidR="00786C00" w:rsidRPr="0042723C" w:rsidRDefault="0042723C" w:rsidP="0042723C">
          <w:pPr>
            <w:pStyle w:val="a9"/>
            <w:jc w:val="right"/>
          </w:pPr>
          <w:r w:rsidRPr="0042723C">
            <w:rPr>
              <w:color w:val="00B0F0"/>
            </w:rPr>
            <w:t xml:space="preserve">Επικοινωνία με </w:t>
          </w:r>
          <w:proofErr w:type="spellStart"/>
          <w:r w:rsidRPr="0042723C">
            <w:rPr>
              <w:color w:val="00B0F0"/>
            </w:rPr>
            <w:t>SoftOne</w:t>
          </w:r>
          <w:proofErr w:type="spellEnd"/>
        </w:p>
      </w:tc>
    </w:tr>
  </w:tbl>
  <w:p w14:paraId="24A7D4F8" w14:textId="308323DB" w:rsidR="00786C00" w:rsidRPr="0042723C" w:rsidRDefault="00786C00" w:rsidP="0042723C">
    <w:pPr>
      <w:pStyle w:val="a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8EC"/>
    <w:multiLevelType w:val="hybridMultilevel"/>
    <w:tmpl w:val="FA52D518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52ABD"/>
    <w:multiLevelType w:val="hybridMultilevel"/>
    <w:tmpl w:val="78C49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84358"/>
    <w:multiLevelType w:val="hybridMultilevel"/>
    <w:tmpl w:val="742C5A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C6804"/>
    <w:multiLevelType w:val="hybridMultilevel"/>
    <w:tmpl w:val="414210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14BB1"/>
    <w:multiLevelType w:val="hybridMultilevel"/>
    <w:tmpl w:val="35EE7D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A3188"/>
    <w:multiLevelType w:val="hybridMultilevel"/>
    <w:tmpl w:val="D3E0C7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A4AB8"/>
    <w:multiLevelType w:val="hybridMultilevel"/>
    <w:tmpl w:val="93CEF0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45D0C"/>
    <w:multiLevelType w:val="hybridMultilevel"/>
    <w:tmpl w:val="B2420280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96850"/>
    <w:multiLevelType w:val="hybridMultilevel"/>
    <w:tmpl w:val="3A2E4F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41853"/>
    <w:multiLevelType w:val="hybridMultilevel"/>
    <w:tmpl w:val="444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92BDE"/>
    <w:multiLevelType w:val="multilevel"/>
    <w:tmpl w:val="41688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6465F0"/>
    <w:multiLevelType w:val="hybridMultilevel"/>
    <w:tmpl w:val="A466803A"/>
    <w:lvl w:ilvl="0" w:tplc="B5AE782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F36C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1D0F18"/>
    <w:multiLevelType w:val="hybridMultilevel"/>
    <w:tmpl w:val="7EEED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A6D74"/>
    <w:multiLevelType w:val="hybridMultilevel"/>
    <w:tmpl w:val="95740B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67537"/>
    <w:multiLevelType w:val="hybridMultilevel"/>
    <w:tmpl w:val="03FC4F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46A57"/>
    <w:multiLevelType w:val="hybridMultilevel"/>
    <w:tmpl w:val="A37EBA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9754A"/>
    <w:multiLevelType w:val="hybridMultilevel"/>
    <w:tmpl w:val="D83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53456"/>
    <w:multiLevelType w:val="hybridMultilevel"/>
    <w:tmpl w:val="43267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3E3B4F"/>
    <w:multiLevelType w:val="hybridMultilevel"/>
    <w:tmpl w:val="A050A4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13D5B"/>
    <w:multiLevelType w:val="multilevel"/>
    <w:tmpl w:val="95A6A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B24AF4"/>
    <w:multiLevelType w:val="hybridMultilevel"/>
    <w:tmpl w:val="72A8FCB0"/>
    <w:lvl w:ilvl="0" w:tplc="EFECCE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86B96"/>
    <w:multiLevelType w:val="hybridMultilevel"/>
    <w:tmpl w:val="1FF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567CA"/>
    <w:multiLevelType w:val="multilevel"/>
    <w:tmpl w:val="01DE1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B0F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746B10"/>
    <w:multiLevelType w:val="hybridMultilevel"/>
    <w:tmpl w:val="1A663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E1F29"/>
    <w:multiLevelType w:val="hybridMultilevel"/>
    <w:tmpl w:val="A260DD7A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3596174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F0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25508"/>
    <w:multiLevelType w:val="hybridMultilevel"/>
    <w:tmpl w:val="D5A6BA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052489"/>
    <w:multiLevelType w:val="hybridMultilevel"/>
    <w:tmpl w:val="851C2C74"/>
    <w:lvl w:ilvl="0" w:tplc="81CAC20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DB43BD"/>
    <w:multiLevelType w:val="multilevel"/>
    <w:tmpl w:val="1166D136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el-GR"/>
      </w:rPr>
    </w:lvl>
    <w:lvl w:ilvl="1">
      <w:start w:val="1"/>
      <w:numFmt w:val="decimal"/>
      <w:pStyle w:val="2"/>
      <w:lvlText w:val="%1.%2"/>
      <w:lvlJc w:val="left"/>
      <w:pPr>
        <w:ind w:left="6813" w:hanging="576"/>
      </w:pPr>
      <w:rPr>
        <w:lang w:val="el-GR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5C64446"/>
    <w:multiLevelType w:val="hybridMultilevel"/>
    <w:tmpl w:val="6036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2072B"/>
    <w:multiLevelType w:val="multilevel"/>
    <w:tmpl w:val="25C0B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48F03BD"/>
    <w:multiLevelType w:val="hybridMultilevel"/>
    <w:tmpl w:val="0372A4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E7149"/>
    <w:multiLevelType w:val="hybridMultilevel"/>
    <w:tmpl w:val="758264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C05703"/>
    <w:multiLevelType w:val="hybridMultilevel"/>
    <w:tmpl w:val="3DD6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2519D"/>
    <w:multiLevelType w:val="hybridMultilevel"/>
    <w:tmpl w:val="89CE36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7A31F4"/>
    <w:multiLevelType w:val="hybridMultilevel"/>
    <w:tmpl w:val="37DC4910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184804"/>
    <w:multiLevelType w:val="hybridMultilevel"/>
    <w:tmpl w:val="E52087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5C16C9"/>
    <w:multiLevelType w:val="hybridMultilevel"/>
    <w:tmpl w:val="53E27B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B8202B"/>
    <w:multiLevelType w:val="hybridMultilevel"/>
    <w:tmpl w:val="9D766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616A1E"/>
    <w:multiLevelType w:val="multilevel"/>
    <w:tmpl w:val="5CB29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2520728">
    <w:abstractNumId w:val="17"/>
  </w:num>
  <w:num w:numId="2" w16cid:durableId="778842764">
    <w:abstractNumId w:val="33"/>
  </w:num>
  <w:num w:numId="3" w16cid:durableId="1766421125">
    <w:abstractNumId w:val="29"/>
  </w:num>
  <w:num w:numId="4" w16cid:durableId="290134444">
    <w:abstractNumId w:val="22"/>
  </w:num>
  <w:num w:numId="5" w16cid:durableId="2111464112">
    <w:abstractNumId w:val="9"/>
  </w:num>
  <w:num w:numId="6" w16cid:durableId="530186791">
    <w:abstractNumId w:val="27"/>
  </w:num>
  <w:num w:numId="7" w16cid:durableId="1457405171">
    <w:abstractNumId w:val="5"/>
  </w:num>
  <w:num w:numId="8" w16cid:durableId="854462364">
    <w:abstractNumId w:val="11"/>
  </w:num>
  <w:num w:numId="9" w16cid:durableId="1049583">
    <w:abstractNumId w:val="21"/>
  </w:num>
  <w:num w:numId="10" w16cid:durableId="275913683">
    <w:abstractNumId w:val="12"/>
  </w:num>
  <w:num w:numId="11" w16cid:durableId="1583297524">
    <w:abstractNumId w:val="30"/>
  </w:num>
  <w:num w:numId="12" w16cid:durableId="1513951926">
    <w:abstractNumId w:val="20"/>
  </w:num>
  <w:num w:numId="13" w16cid:durableId="1416587337">
    <w:abstractNumId w:val="39"/>
  </w:num>
  <w:num w:numId="14" w16cid:durableId="1323777436">
    <w:abstractNumId w:val="10"/>
  </w:num>
  <w:num w:numId="15" w16cid:durableId="6133703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154809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452908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870200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779316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335818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48253882">
    <w:abstractNumId w:val="7"/>
  </w:num>
  <w:num w:numId="22" w16cid:durableId="680283801">
    <w:abstractNumId w:val="25"/>
  </w:num>
  <w:num w:numId="23" w16cid:durableId="486748331">
    <w:abstractNumId w:val="23"/>
  </w:num>
  <w:num w:numId="24" w16cid:durableId="1048186431">
    <w:abstractNumId w:val="28"/>
  </w:num>
  <w:num w:numId="25" w16cid:durableId="2094469046">
    <w:abstractNumId w:val="35"/>
  </w:num>
  <w:num w:numId="26" w16cid:durableId="1978335359">
    <w:abstractNumId w:val="0"/>
  </w:num>
  <w:num w:numId="27" w16cid:durableId="2006085931">
    <w:abstractNumId w:val="31"/>
  </w:num>
  <w:num w:numId="28" w16cid:durableId="745300600">
    <w:abstractNumId w:val="36"/>
  </w:num>
  <w:num w:numId="29" w16cid:durableId="174929598">
    <w:abstractNumId w:val="24"/>
  </w:num>
  <w:num w:numId="30" w16cid:durableId="678896833">
    <w:abstractNumId w:val="38"/>
  </w:num>
  <w:num w:numId="31" w16cid:durableId="685981830">
    <w:abstractNumId w:val="15"/>
  </w:num>
  <w:num w:numId="32" w16cid:durableId="872107840">
    <w:abstractNumId w:val="37"/>
  </w:num>
  <w:num w:numId="33" w16cid:durableId="1528442656">
    <w:abstractNumId w:val="16"/>
  </w:num>
  <w:num w:numId="34" w16cid:durableId="665715352">
    <w:abstractNumId w:val="32"/>
  </w:num>
  <w:num w:numId="35" w16cid:durableId="1030104574">
    <w:abstractNumId w:val="4"/>
  </w:num>
  <w:num w:numId="36" w16cid:durableId="1181313721">
    <w:abstractNumId w:val="26"/>
  </w:num>
  <w:num w:numId="37" w16cid:durableId="65760046">
    <w:abstractNumId w:val="3"/>
  </w:num>
  <w:num w:numId="38" w16cid:durableId="1578246007">
    <w:abstractNumId w:val="2"/>
  </w:num>
  <w:num w:numId="39" w16cid:durableId="1024866310">
    <w:abstractNumId w:val="34"/>
  </w:num>
  <w:num w:numId="40" w16cid:durableId="832185777">
    <w:abstractNumId w:val="19"/>
  </w:num>
  <w:num w:numId="41" w16cid:durableId="202793427">
    <w:abstractNumId w:val="6"/>
  </w:num>
  <w:num w:numId="42" w16cid:durableId="21902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204371117">
    <w:abstractNumId w:val="1"/>
  </w:num>
  <w:num w:numId="44" w16cid:durableId="851801861">
    <w:abstractNumId w:val="18"/>
  </w:num>
  <w:num w:numId="45" w16cid:durableId="1044792171">
    <w:abstractNumId w:val="8"/>
  </w:num>
  <w:num w:numId="46" w16cid:durableId="17251808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linkStyles/>
  <w:defaultTabStop w:val="720"/>
  <w:characterSpacingControl w:val="doNotCompress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95"/>
    <w:rsid w:val="000000AC"/>
    <w:rsid w:val="00003451"/>
    <w:rsid w:val="0000438A"/>
    <w:rsid w:val="00004EDD"/>
    <w:rsid w:val="0000664B"/>
    <w:rsid w:val="000105B9"/>
    <w:rsid w:val="00014C1A"/>
    <w:rsid w:val="000159A9"/>
    <w:rsid w:val="00024F26"/>
    <w:rsid w:val="00030845"/>
    <w:rsid w:val="00035C36"/>
    <w:rsid w:val="00042106"/>
    <w:rsid w:val="00043A61"/>
    <w:rsid w:val="0004448A"/>
    <w:rsid w:val="000447B9"/>
    <w:rsid w:val="00044868"/>
    <w:rsid w:val="000459B9"/>
    <w:rsid w:val="00052BB3"/>
    <w:rsid w:val="00054218"/>
    <w:rsid w:val="00054400"/>
    <w:rsid w:val="00066C41"/>
    <w:rsid w:val="0007295F"/>
    <w:rsid w:val="00074654"/>
    <w:rsid w:val="0007592F"/>
    <w:rsid w:val="0007691F"/>
    <w:rsid w:val="00076D75"/>
    <w:rsid w:val="000807ED"/>
    <w:rsid w:val="00080880"/>
    <w:rsid w:val="0008222C"/>
    <w:rsid w:val="000832EC"/>
    <w:rsid w:val="00086AD1"/>
    <w:rsid w:val="00087EF7"/>
    <w:rsid w:val="0009080F"/>
    <w:rsid w:val="00092CF5"/>
    <w:rsid w:val="00094546"/>
    <w:rsid w:val="00096F9D"/>
    <w:rsid w:val="000A0680"/>
    <w:rsid w:val="000A7525"/>
    <w:rsid w:val="000A7EF4"/>
    <w:rsid w:val="000B4564"/>
    <w:rsid w:val="000C44D2"/>
    <w:rsid w:val="000C6A1D"/>
    <w:rsid w:val="000D08FD"/>
    <w:rsid w:val="000D1024"/>
    <w:rsid w:val="000D1DA1"/>
    <w:rsid w:val="000D396C"/>
    <w:rsid w:val="000D3F35"/>
    <w:rsid w:val="000D6DD5"/>
    <w:rsid w:val="000E0603"/>
    <w:rsid w:val="000E1364"/>
    <w:rsid w:val="000E473B"/>
    <w:rsid w:val="000F15E3"/>
    <w:rsid w:val="000F1608"/>
    <w:rsid w:val="000F4798"/>
    <w:rsid w:val="000F52EA"/>
    <w:rsid w:val="000F66A7"/>
    <w:rsid w:val="000F70D3"/>
    <w:rsid w:val="00100135"/>
    <w:rsid w:val="0010053D"/>
    <w:rsid w:val="001026D3"/>
    <w:rsid w:val="00102CB4"/>
    <w:rsid w:val="00103BE2"/>
    <w:rsid w:val="00104BD6"/>
    <w:rsid w:val="0010569C"/>
    <w:rsid w:val="00111DCA"/>
    <w:rsid w:val="00111F90"/>
    <w:rsid w:val="00116CB4"/>
    <w:rsid w:val="0012478F"/>
    <w:rsid w:val="00132C26"/>
    <w:rsid w:val="001364B9"/>
    <w:rsid w:val="001367A1"/>
    <w:rsid w:val="00140ED8"/>
    <w:rsid w:val="001429DC"/>
    <w:rsid w:val="001447EE"/>
    <w:rsid w:val="00145EDF"/>
    <w:rsid w:val="00152363"/>
    <w:rsid w:val="00153832"/>
    <w:rsid w:val="0015393D"/>
    <w:rsid w:val="0015725F"/>
    <w:rsid w:val="0016011E"/>
    <w:rsid w:val="00161E1B"/>
    <w:rsid w:val="0016500A"/>
    <w:rsid w:val="001662CB"/>
    <w:rsid w:val="0017051F"/>
    <w:rsid w:val="00170893"/>
    <w:rsid w:val="001745FA"/>
    <w:rsid w:val="00177AA3"/>
    <w:rsid w:val="00182297"/>
    <w:rsid w:val="00183977"/>
    <w:rsid w:val="0018717B"/>
    <w:rsid w:val="00190F56"/>
    <w:rsid w:val="00191ADA"/>
    <w:rsid w:val="001950DB"/>
    <w:rsid w:val="0019593F"/>
    <w:rsid w:val="00195C1C"/>
    <w:rsid w:val="001A019D"/>
    <w:rsid w:val="001B1088"/>
    <w:rsid w:val="001B29E7"/>
    <w:rsid w:val="001B6FF9"/>
    <w:rsid w:val="001C3619"/>
    <w:rsid w:val="001D1E15"/>
    <w:rsid w:val="001D3328"/>
    <w:rsid w:val="001D5F3E"/>
    <w:rsid w:val="001E2D51"/>
    <w:rsid w:val="001F3908"/>
    <w:rsid w:val="001F4F2C"/>
    <w:rsid w:val="001F7E72"/>
    <w:rsid w:val="00200FC6"/>
    <w:rsid w:val="00204C32"/>
    <w:rsid w:val="00215DB3"/>
    <w:rsid w:val="002166BB"/>
    <w:rsid w:val="00217F03"/>
    <w:rsid w:val="00221E5F"/>
    <w:rsid w:val="00225B11"/>
    <w:rsid w:val="00226E9F"/>
    <w:rsid w:val="002316CF"/>
    <w:rsid w:val="0023555B"/>
    <w:rsid w:val="002377C2"/>
    <w:rsid w:val="0024059E"/>
    <w:rsid w:val="0024297F"/>
    <w:rsid w:val="00242A29"/>
    <w:rsid w:val="00244669"/>
    <w:rsid w:val="002451CB"/>
    <w:rsid w:val="002475D6"/>
    <w:rsid w:val="002515C2"/>
    <w:rsid w:val="00262274"/>
    <w:rsid w:val="002639E4"/>
    <w:rsid w:val="002649F5"/>
    <w:rsid w:val="00265607"/>
    <w:rsid w:val="0027616D"/>
    <w:rsid w:val="00284EDC"/>
    <w:rsid w:val="002876FA"/>
    <w:rsid w:val="002915DA"/>
    <w:rsid w:val="00293DE4"/>
    <w:rsid w:val="0029409A"/>
    <w:rsid w:val="002943BF"/>
    <w:rsid w:val="002A45CB"/>
    <w:rsid w:val="002A63F3"/>
    <w:rsid w:val="002B1D4E"/>
    <w:rsid w:val="002B554F"/>
    <w:rsid w:val="002B5E6E"/>
    <w:rsid w:val="002B62F7"/>
    <w:rsid w:val="002C5295"/>
    <w:rsid w:val="002C5B24"/>
    <w:rsid w:val="002D10A0"/>
    <w:rsid w:val="002D1494"/>
    <w:rsid w:val="002D1932"/>
    <w:rsid w:val="002D2547"/>
    <w:rsid w:val="002D3037"/>
    <w:rsid w:val="002D3E5C"/>
    <w:rsid w:val="002D54CC"/>
    <w:rsid w:val="002D598E"/>
    <w:rsid w:val="002E0638"/>
    <w:rsid w:val="002E3501"/>
    <w:rsid w:val="002E3D1E"/>
    <w:rsid w:val="002E4936"/>
    <w:rsid w:val="002F38E6"/>
    <w:rsid w:val="002F6261"/>
    <w:rsid w:val="003017DF"/>
    <w:rsid w:val="00317629"/>
    <w:rsid w:val="00317B5C"/>
    <w:rsid w:val="00317BCC"/>
    <w:rsid w:val="003203F4"/>
    <w:rsid w:val="00322BD9"/>
    <w:rsid w:val="003237DA"/>
    <w:rsid w:val="00346572"/>
    <w:rsid w:val="003502AE"/>
    <w:rsid w:val="0035553C"/>
    <w:rsid w:val="0035695C"/>
    <w:rsid w:val="003616F8"/>
    <w:rsid w:val="00361DE6"/>
    <w:rsid w:val="00363376"/>
    <w:rsid w:val="00367CA3"/>
    <w:rsid w:val="00370D86"/>
    <w:rsid w:val="00380858"/>
    <w:rsid w:val="00383E81"/>
    <w:rsid w:val="00385D6A"/>
    <w:rsid w:val="00390BA4"/>
    <w:rsid w:val="003A012C"/>
    <w:rsid w:val="003A121F"/>
    <w:rsid w:val="003A3DE8"/>
    <w:rsid w:val="003C2A7A"/>
    <w:rsid w:val="003C45A3"/>
    <w:rsid w:val="003D09FF"/>
    <w:rsid w:val="003D569F"/>
    <w:rsid w:val="003E00AB"/>
    <w:rsid w:val="003E2CEF"/>
    <w:rsid w:val="003E336B"/>
    <w:rsid w:val="003E771F"/>
    <w:rsid w:val="003F62E7"/>
    <w:rsid w:val="003F6F3D"/>
    <w:rsid w:val="00404FBF"/>
    <w:rsid w:val="00404FEF"/>
    <w:rsid w:val="00406616"/>
    <w:rsid w:val="00406F3D"/>
    <w:rsid w:val="00411941"/>
    <w:rsid w:val="00411B07"/>
    <w:rsid w:val="00423A13"/>
    <w:rsid w:val="0042723C"/>
    <w:rsid w:val="004325E1"/>
    <w:rsid w:val="004351A9"/>
    <w:rsid w:val="00440132"/>
    <w:rsid w:val="00441CD6"/>
    <w:rsid w:val="00445F8B"/>
    <w:rsid w:val="004463CA"/>
    <w:rsid w:val="004465AF"/>
    <w:rsid w:val="0044791B"/>
    <w:rsid w:val="004502B2"/>
    <w:rsid w:val="00450DCB"/>
    <w:rsid w:val="004572BE"/>
    <w:rsid w:val="004572E3"/>
    <w:rsid w:val="0046147F"/>
    <w:rsid w:val="004622A3"/>
    <w:rsid w:val="00464C84"/>
    <w:rsid w:val="00465EB2"/>
    <w:rsid w:val="00472F70"/>
    <w:rsid w:val="004730B2"/>
    <w:rsid w:val="0047546C"/>
    <w:rsid w:val="004761B5"/>
    <w:rsid w:val="004818BE"/>
    <w:rsid w:val="00483098"/>
    <w:rsid w:val="00486949"/>
    <w:rsid w:val="00486DC0"/>
    <w:rsid w:val="00487E0F"/>
    <w:rsid w:val="00491DD9"/>
    <w:rsid w:val="0049216B"/>
    <w:rsid w:val="00493046"/>
    <w:rsid w:val="00497F46"/>
    <w:rsid w:val="004A08A0"/>
    <w:rsid w:val="004A582A"/>
    <w:rsid w:val="004B184C"/>
    <w:rsid w:val="004B24A2"/>
    <w:rsid w:val="004B268A"/>
    <w:rsid w:val="004B53C4"/>
    <w:rsid w:val="004B796D"/>
    <w:rsid w:val="004C2525"/>
    <w:rsid w:val="004C358F"/>
    <w:rsid w:val="004C6443"/>
    <w:rsid w:val="004D6A97"/>
    <w:rsid w:val="004E1D74"/>
    <w:rsid w:val="004E4691"/>
    <w:rsid w:val="004E5AEC"/>
    <w:rsid w:val="004E7C40"/>
    <w:rsid w:val="004F117C"/>
    <w:rsid w:val="004F386F"/>
    <w:rsid w:val="004F460E"/>
    <w:rsid w:val="004F61D8"/>
    <w:rsid w:val="0050261C"/>
    <w:rsid w:val="00505CD0"/>
    <w:rsid w:val="00510A4C"/>
    <w:rsid w:val="00520BD5"/>
    <w:rsid w:val="005211FB"/>
    <w:rsid w:val="00523F4E"/>
    <w:rsid w:val="00523FF9"/>
    <w:rsid w:val="00527DBC"/>
    <w:rsid w:val="00531433"/>
    <w:rsid w:val="005439D6"/>
    <w:rsid w:val="00553F45"/>
    <w:rsid w:val="0055644C"/>
    <w:rsid w:val="005605AD"/>
    <w:rsid w:val="00564806"/>
    <w:rsid w:val="005672B0"/>
    <w:rsid w:val="005730F4"/>
    <w:rsid w:val="00573F6C"/>
    <w:rsid w:val="005754DC"/>
    <w:rsid w:val="00581A66"/>
    <w:rsid w:val="00584484"/>
    <w:rsid w:val="005879CE"/>
    <w:rsid w:val="00587DBC"/>
    <w:rsid w:val="005907CE"/>
    <w:rsid w:val="00591587"/>
    <w:rsid w:val="005A324D"/>
    <w:rsid w:val="005A3942"/>
    <w:rsid w:val="005A4936"/>
    <w:rsid w:val="005A618A"/>
    <w:rsid w:val="005B4ED3"/>
    <w:rsid w:val="005B6204"/>
    <w:rsid w:val="005C075F"/>
    <w:rsid w:val="005C28FF"/>
    <w:rsid w:val="005C382B"/>
    <w:rsid w:val="005C54BB"/>
    <w:rsid w:val="005C611F"/>
    <w:rsid w:val="005D0D2C"/>
    <w:rsid w:val="005D36E1"/>
    <w:rsid w:val="005D39B7"/>
    <w:rsid w:val="005D64B4"/>
    <w:rsid w:val="005D6949"/>
    <w:rsid w:val="005D6CBB"/>
    <w:rsid w:val="005D7423"/>
    <w:rsid w:val="005D7DC3"/>
    <w:rsid w:val="005E05BF"/>
    <w:rsid w:val="005E29EF"/>
    <w:rsid w:val="005E31D9"/>
    <w:rsid w:val="005E325A"/>
    <w:rsid w:val="005E417C"/>
    <w:rsid w:val="005E4440"/>
    <w:rsid w:val="005E7158"/>
    <w:rsid w:val="005F1E9F"/>
    <w:rsid w:val="005F29B5"/>
    <w:rsid w:val="005F2AA7"/>
    <w:rsid w:val="005F569C"/>
    <w:rsid w:val="00601886"/>
    <w:rsid w:val="006052D8"/>
    <w:rsid w:val="006104B6"/>
    <w:rsid w:val="006116DE"/>
    <w:rsid w:val="006117FF"/>
    <w:rsid w:val="00612AF4"/>
    <w:rsid w:val="00613A1B"/>
    <w:rsid w:val="00613A85"/>
    <w:rsid w:val="00614AEC"/>
    <w:rsid w:val="00617C3D"/>
    <w:rsid w:val="00623F5E"/>
    <w:rsid w:val="0062668B"/>
    <w:rsid w:val="006301B2"/>
    <w:rsid w:val="00633F74"/>
    <w:rsid w:val="00643A49"/>
    <w:rsid w:val="00646BA9"/>
    <w:rsid w:val="00647EB4"/>
    <w:rsid w:val="006530BF"/>
    <w:rsid w:val="006535DE"/>
    <w:rsid w:val="00654019"/>
    <w:rsid w:val="00655B82"/>
    <w:rsid w:val="006654A0"/>
    <w:rsid w:val="00666EB8"/>
    <w:rsid w:val="00676D07"/>
    <w:rsid w:val="00684BC3"/>
    <w:rsid w:val="00684C94"/>
    <w:rsid w:val="006875B6"/>
    <w:rsid w:val="006876B3"/>
    <w:rsid w:val="00691684"/>
    <w:rsid w:val="006961BC"/>
    <w:rsid w:val="00696CB1"/>
    <w:rsid w:val="006A2E77"/>
    <w:rsid w:val="006A5202"/>
    <w:rsid w:val="006A60D5"/>
    <w:rsid w:val="006B0F3B"/>
    <w:rsid w:val="006B49B9"/>
    <w:rsid w:val="006C044E"/>
    <w:rsid w:val="006C72C4"/>
    <w:rsid w:val="006C777E"/>
    <w:rsid w:val="006D28E5"/>
    <w:rsid w:val="006D2915"/>
    <w:rsid w:val="006D2B0F"/>
    <w:rsid w:val="006E192D"/>
    <w:rsid w:val="006E35FA"/>
    <w:rsid w:val="006E679B"/>
    <w:rsid w:val="006F2A6B"/>
    <w:rsid w:val="00703BD2"/>
    <w:rsid w:val="00707572"/>
    <w:rsid w:val="00710A8E"/>
    <w:rsid w:val="00712358"/>
    <w:rsid w:val="00715A79"/>
    <w:rsid w:val="00717112"/>
    <w:rsid w:val="00721CED"/>
    <w:rsid w:val="00722CE8"/>
    <w:rsid w:val="00731155"/>
    <w:rsid w:val="00733541"/>
    <w:rsid w:val="00734C99"/>
    <w:rsid w:val="007401E4"/>
    <w:rsid w:val="007437E6"/>
    <w:rsid w:val="007452E5"/>
    <w:rsid w:val="00746235"/>
    <w:rsid w:val="00752385"/>
    <w:rsid w:val="00763983"/>
    <w:rsid w:val="00764FE9"/>
    <w:rsid w:val="00771FEC"/>
    <w:rsid w:val="0077225A"/>
    <w:rsid w:val="007733F0"/>
    <w:rsid w:val="00780F7F"/>
    <w:rsid w:val="0078160F"/>
    <w:rsid w:val="00782AA9"/>
    <w:rsid w:val="00784DA5"/>
    <w:rsid w:val="00786C00"/>
    <w:rsid w:val="0079731F"/>
    <w:rsid w:val="007A21E3"/>
    <w:rsid w:val="007B236B"/>
    <w:rsid w:val="007B2AF8"/>
    <w:rsid w:val="007B37AD"/>
    <w:rsid w:val="007B50E4"/>
    <w:rsid w:val="007B6939"/>
    <w:rsid w:val="007C0693"/>
    <w:rsid w:val="007C3B7B"/>
    <w:rsid w:val="007C74AE"/>
    <w:rsid w:val="007C75E2"/>
    <w:rsid w:val="007C7921"/>
    <w:rsid w:val="007D0C91"/>
    <w:rsid w:val="007D29C5"/>
    <w:rsid w:val="007D3F17"/>
    <w:rsid w:val="007D4222"/>
    <w:rsid w:val="007D52A0"/>
    <w:rsid w:val="007D629A"/>
    <w:rsid w:val="007E1037"/>
    <w:rsid w:val="007E23E3"/>
    <w:rsid w:val="007E566C"/>
    <w:rsid w:val="007E7082"/>
    <w:rsid w:val="007E7C7A"/>
    <w:rsid w:val="007F0B1E"/>
    <w:rsid w:val="007F135F"/>
    <w:rsid w:val="007F594B"/>
    <w:rsid w:val="00800934"/>
    <w:rsid w:val="00801A57"/>
    <w:rsid w:val="00801E48"/>
    <w:rsid w:val="0080329C"/>
    <w:rsid w:val="0081038C"/>
    <w:rsid w:val="008160FB"/>
    <w:rsid w:val="00831E40"/>
    <w:rsid w:val="00833228"/>
    <w:rsid w:val="008364AE"/>
    <w:rsid w:val="00846251"/>
    <w:rsid w:val="00850128"/>
    <w:rsid w:val="00852320"/>
    <w:rsid w:val="008703C1"/>
    <w:rsid w:val="00871381"/>
    <w:rsid w:val="00873368"/>
    <w:rsid w:val="008867D9"/>
    <w:rsid w:val="0089310C"/>
    <w:rsid w:val="008A18DF"/>
    <w:rsid w:val="008A5E6D"/>
    <w:rsid w:val="008A6025"/>
    <w:rsid w:val="008A6554"/>
    <w:rsid w:val="008A6E44"/>
    <w:rsid w:val="008B1F36"/>
    <w:rsid w:val="008B2761"/>
    <w:rsid w:val="008B76CB"/>
    <w:rsid w:val="008C2544"/>
    <w:rsid w:val="008C4EF8"/>
    <w:rsid w:val="008C5200"/>
    <w:rsid w:val="008D215D"/>
    <w:rsid w:val="008D2949"/>
    <w:rsid w:val="008D3E93"/>
    <w:rsid w:val="008D7AE7"/>
    <w:rsid w:val="008E57B9"/>
    <w:rsid w:val="008E7EDD"/>
    <w:rsid w:val="008F0932"/>
    <w:rsid w:val="009000F7"/>
    <w:rsid w:val="0090267C"/>
    <w:rsid w:val="00902BD6"/>
    <w:rsid w:val="009034C8"/>
    <w:rsid w:val="0090702D"/>
    <w:rsid w:val="00907BCD"/>
    <w:rsid w:val="00911491"/>
    <w:rsid w:val="00911F30"/>
    <w:rsid w:val="00915793"/>
    <w:rsid w:val="009207E3"/>
    <w:rsid w:val="00920B30"/>
    <w:rsid w:val="00922EBF"/>
    <w:rsid w:val="00925782"/>
    <w:rsid w:val="00930C1F"/>
    <w:rsid w:val="00931F7B"/>
    <w:rsid w:val="009364AC"/>
    <w:rsid w:val="009365E2"/>
    <w:rsid w:val="00937196"/>
    <w:rsid w:val="009431AF"/>
    <w:rsid w:val="00955AD7"/>
    <w:rsid w:val="00961F9C"/>
    <w:rsid w:val="00961FDB"/>
    <w:rsid w:val="00964DDD"/>
    <w:rsid w:val="00964FFC"/>
    <w:rsid w:val="00965D23"/>
    <w:rsid w:val="00965F16"/>
    <w:rsid w:val="00966300"/>
    <w:rsid w:val="00972FB2"/>
    <w:rsid w:val="009737D8"/>
    <w:rsid w:val="009753AE"/>
    <w:rsid w:val="00977B26"/>
    <w:rsid w:val="00982E7D"/>
    <w:rsid w:val="0099010B"/>
    <w:rsid w:val="00991E4F"/>
    <w:rsid w:val="009920D0"/>
    <w:rsid w:val="009938F1"/>
    <w:rsid w:val="00993EAF"/>
    <w:rsid w:val="00996725"/>
    <w:rsid w:val="009A2B9B"/>
    <w:rsid w:val="009A4059"/>
    <w:rsid w:val="009A4B69"/>
    <w:rsid w:val="009A5944"/>
    <w:rsid w:val="009C07DD"/>
    <w:rsid w:val="009C3319"/>
    <w:rsid w:val="009C7B2E"/>
    <w:rsid w:val="009D061E"/>
    <w:rsid w:val="009D6CA6"/>
    <w:rsid w:val="009D725D"/>
    <w:rsid w:val="009E3113"/>
    <w:rsid w:val="009E4609"/>
    <w:rsid w:val="009E4924"/>
    <w:rsid w:val="009E7085"/>
    <w:rsid w:val="009F0024"/>
    <w:rsid w:val="009F225B"/>
    <w:rsid w:val="009F59F9"/>
    <w:rsid w:val="00A0561E"/>
    <w:rsid w:val="00A12D9C"/>
    <w:rsid w:val="00A14263"/>
    <w:rsid w:val="00A14276"/>
    <w:rsid w:val="00A174F9"/>
    <w:rsid w:val="00A248BB"/>
    <w:rsid w:val="00A261BA"/>
    <w:rsid w:val="00A27E00"/>
    <w:rsid w:val="00A33617"/>
    <w:rsid w:val="00A33E49"/>
    <w:rsid w:val="00A424D4"/>
    <w:rsid w:val="00A43CA7"/>
    <w:rsid w:val="00A522C7"/>
    <w:rsid w:val="00A572E3"/>
    <w:rsid w:val="00A60345"/>
    <w:rsid w:val="00A611AE"/>
    <w:rsid w:val="00A61CFB"/>
    <w:rsid w:val="00A63FC9"/>
    <w:rsid w:val="00A70FA2"/>
    <w:rsid w:val="00A72021"/>
    <w:rsid w:val="00A7306B"/>
    <w:rsid w:val="00A83BBC"/>
    <w:rsid w:val="00A866FA"/>
    <w:rsid w:val="00A9102E"/>
    <w:rsid w:val="00A92A13"/>
    <w:rsid w:val="00A9517D"/>
    <w:rsid w:val="00AA0836"/>
    <w:rsid w:val="00AA177A"/>
    <w:rsid w:val="00AA4F97"/>
    <w:rsid w:val="00AB1CAC"/>
    <w:rsid w:val="00AB221A"/>
    <w:rsid w:val="00AB5A9A"/>
    <w:rsid w:val="00AB794C"/>
    <w:rsid w:val="00AC1031"/>
    <w:rsid w:val="00AC5360"/>
    <w:rsid w:val="00AD300A"/>
    <w:rsid w:val="00AD7792"/>
    <w:rsid w:val="00AE3100"/>
    <w:rsid w:val="00AE3B22"/>
    <w:rsid w:val="00AE7A63"/>
    <w:rsid w:val="00AF2819"/>
    <w:rsid w:val="00AF2A08"/>
    <w:rsid w:val="00AF646F"/>
    <w:rsid w:val="00B00174"/>
    <w:rsid w:val="00B008BB"/>
    <w:rsid w:val="00B01B5C"/>
    <w:rsid w:val="00B11D37"/>
    <w:rsid w:val="00B13B84"/>
    <w:rsid w:val="00B148F5"/>
    <w:rsid w:val="00B1796B"/>
    <w:rsid w:val="00B2144C"/>
    <w:rsid w:val="00B258C0"/>
    <w:rsid w:val="00B32E0B"/>
    <w:rsid w:val="00B370C5"/>
    <w:rsid w:val="00B370DB"/>
    <w:rsid w:val="00B37F67"/>
    <w:rsid w:val="00B45995"/>
    <w:rsid w:val="00B47104"/>
    <w:rsid w:val="00B60ADF"/>
    <w:rsid w:val="00B60B19"/>
    <w:rsid w:val="00B63B5F"/>
    <w:rsid w:val="00B63C59"/>
    <w:rsid w:val="00B66F29"/>
    <w:rsid w:val="00B6728A"/>
    <w:rsid w:val="00B7686B"/>
    <w:rsid w:val="00B76FF9"/>
    <w:rsid w:val="00B7717C"/>
    <w:rsid w:val="00B94012"/>
    <w:rsid w:val="00B943A8"/>
    <w:rsid w:val="00B9552F"/>
    <w:rsid w:val="00B97106"/>
    <w:rsid w:val="00B97247"/>
    <w:rsid w:val="00BA0F1F"/>
    <w:rsid w:val="00BA0F20"/>
    <w:rsid w:val="00BA3C26"/>
    <w:rsid w:val="00BA44E7"/>
    <w:rsid w:val="00BA5308"/>
    <w:rsid w:val="00BA5CE0"/>
    <w:rsid w:val="00BA7CE2"/>
    <w:rsid w:val="00BB072F"/>
    <w:rsid w:val="00BB074D"/>
    <w:rsid w:val="00BB1BA8"/>
    <w:rsid w:val="00BB4F95"/>
    <w:rsid w:val="00BB63AA"/>
    <w:rsid w:val="00BB76FC"/>
    <w:rsid w:val="00BC3CE9"/>
    <w:rsid w:val="00BC5703"/>
    <w:rsid w:val="00BC7421"/>
    <w:rsid w:val="00BC7460"/>
    <w:rsid w:val="00BD1005"/>
    <w:rsid w:val="00BD51D9"/>
    <w:rsid w:val="00BD6DB0"/>
    <w:rsid w:val="00BE69E1"/>
    <w:rsid w:val="00BF1099"/>
    <w:rsid w:val="00BF1359"/>
    <w:rsid w:val="00BF176E"/>
    <w:rsid w:val="00BF2562"/>
    <w:rsid w:val="00BF7003"/>
    <w:rsid w:val="00BF7AA1"/>
    <w:rsid w:val="00C01067"/>
    <w:rsid w:val="00C06A5B"/>
    <w:rsid w:val="00C0743A"/>
    <w:rsid w:val="00C11570"/>
    <w:rsid w:val="00C11DBD"/>
    <w:rsid w:val="00C12C8F"/>
    <w:rsid w:val="00C14812"/>
    <w:rsid w:val="00C148C1"/>
    <w:rsid w:val="00C1553B"/>
    <w:rsid w:val="00C17DE3"/>
    <w:rsid w:val="00C20E0E"/>
    <w:rsid w:val="00C21B38"/>
    <w:rsid w:val="00C21C6F"/>
    <w:rsid w:val="00C240F9"/>
    <w:rsid w:val="00C2439F"/>
    <w:rsid w:val="00C2793B"/>
    <w:rsid w:val="00C30E96"/>
    <w:rsid w:val="00C31837"/>
    <w:rsid w:val="00C35DEF"/>
    <w:rsid w:val="00C41E6C"/>
    <w:rsid w:val="00C42C03"/>
    <w:rsid w:val="00C46086"/>
    <w:rsid w:val="00C47FD0"/>
    <w:rsid w:val="00C54981"/>
    <w:rsid w:val="00C57723"/>
    <w:rsid w:val="00C634B8"/>
    <w:rsid w:val="00C65187"/>
    <w:rsid w:val="00C65A8E"/>
    <w:rsid w:val="00C7035F"/>
    <w:rsid w:val="00C72052"/>
    <w:rsid w:val="00C7701B"/>
    <w:rsid w:val="00C779DD"/>
    <w:rsid w:val="00C800F7"/>
    <w:rsid w:val="00C80C69"/>
    <w:rsid w:val="00C82EDB"/>
    <w:rsid w:val="00C920B3"/>
    <w:rsid w:val="00C925BF"/>
    <w:rsid w:val="00CA3E55"/>
    <w:rsid w:val="00CA4E37"/>
    <w:rsid w:val="00CA6B2E"/>
    <w:rsid w:val="00CB1AF6"/>
    <w:rsid w:val="00CB1EE3"/>
    <w:rsid w:val="00CC0870"/>
    <w:rsid w:val="00CD37C4"/>
    <w:rsid w:val="00CD416C"/>
    <w:rsid w:val="00CE684F"/>
    <w:rsid w:val="00CF2D88"/>
    <w:rsid w:val="00CF53B4"/>
    <w:rsid w:val="00CF5DCF"/>
    <w:rsid w:val="00D01F29"/>
    <w:rsid w:val="00D02424"/>
    <w:rsid w:val="00D03861"/>
    <w:rsid w:val="00D04B66"/>
    <w:rsid w:val="00D04D4A"/>
    <w:rsid w:val="00D13115"/>
    <w:rsid w:val="00D144A0"/>
    <w:rsid w:val="00D14B96"/>
    <w:rsid w:val="00D15EAC"/>
    <w:rsid w:val="00D16A4E"/>
    <w:rsid w:val="00D211C9"/>
    <w:rsid w:val="00D21EAA"/>
    <w:rsid w:val="00D2458C"/>
    <w:rsid w:val="00D245BC"/>
    <w:rsid w:val="00D2640E"/>
    <w:rsid w:val="00D316F4"/>
    <w:rsid w:val="00D37842"/>
    <w:rsid w:val="00D44700"/>
    <w:rsid w:val="00D44D72"/>
    <w:rsid w:val="00D47ADF"/>
    <w:rsid w:val="00D5333D"/>
    <w:rsid w:val="00D54A72"/>
    <w:rsid w:val="00D55FBF"/>
    <w:rsid w:val="00D566C0"/>
    <w:rsid w:val="00D57B73"/>
    <w:rsid w:val="00D61B7E"/>
    <w:rsid w:val="00D61CC4"/>
    <w:rsid w:val="00D62984"/>
    <w:rsid w:val="00D67AD7"/>
    <w:rsid w:val="00D7078A"/>
    <w:rsid w:val="00D72B35"/>
    <w:rsid w:val="00D74F95"/>
    <w:rsid w:val="00D75947"/>
    <w:rsid w:val="00D85719"/>
    <w:rsid w:val="00D947B0"/>
    <w:rsid w:val="00D95B59"/>
    <w:rsid w:val="00D979E1"/>
    <w:rsid w:val="00DA2799"/>
    <w:rsid w:val="00DA2E3B"/>
    <w:rsid w:val="00DA44ED"/>
    <w:rsid w:val="00DA67CD"/>
    <w:rsid w:val="00DA7C04"/>
    <w:rsid w:val="00DB03AD"/>
    <w:rsid w:val="00DB116B"/>
    <w:rsid w:val="00DB2558"/>
    <w:rsid w:val="00DB2C88"/>
    <w:rsid w:val="00DB76D5"/>
    <w:rsid w:val="00DC4A3B"/>
    <w:rsid w:val="00DC6D33"/>
    <w:rsid w:val="00DD0A21"/>
    <w:rsid w:val="00DD2528"/>
    <w:rsid w:val="00DD2D93"/>
    <w:rsid w:val="00DD3FE7"/>
    <w:rsid w:val="00DD4D8C"/>
    <w:rsid w:val="00DD5C73"/>
    <w:rsid w:val="00DD6FB8"/>
    <w:rsid w:val="00DD785C"/>
    <w:rsid w:val="00DE525C"/>
    <w:rsid w:val="00DF0F99"/>
    <w:rsid w:val="00DF284C"/>
    <w:rsid w:val="00DF3D83"/>
    <w:rsid w:val="00DF3EE2"/>
    <w:rsid w:val="00DF48B8"/>
    <w:rsid w:val="00E015E6"/>
    <w:rsid w:val="00E05E47"/>
    <w:rsid w:val="00E12F73"/>
    <w:rsid w:val="00E17C2B"/>
    <w:rsid w:val="00E206BB"/>
    <w:rsid w:val="00E22774"/>
    <w:rsid w:val="00E23C1D"/>
    <w:rsid w:val="00E2460B"/>
    <w:rsid w:val="00E3278F"/>
    <w:rsid w:val="00E33428"/>
    <w:rsid w:val="00E337F0"/>
    <w:rsid w:val="00E35FDF"/>
    <w:rsid w:val="00E37542"/>
    <w:rsid w:val="00E43559"/>
    <w:rsid w:val="00E44610"/>
    <w:rsid w:val="00E4760C"/>
    <w:rsid w:val="00E5453F"/>
    <w:rsid w:val="00E549F6"/>
    <w:rsid w:val="00E54FAD"/>
    <w:rsid w:val="00E61F73"/>
    <w:rsid w:val="00E62C08"/>
    <w:rsid w:val="00E649C1"/>
    <w:rsid w:val="00E65C3F"/>
    <w:rsid w:val="00E73C05"/>
    <w:rsid w:val="00E73D36"/>
    <w:rsid w:val="00E7539B"/>
    <w:rsid w:val="00E75A87"/>
    <w:rsid w:val="00E82D9A"/>
    <w:rsid w:val="00E87A23"/>
    <w:rsid w:val="00E95180"/>
    <w:rsid w:val="00E96111"/>
    <w:rsid w:val="00E96910"/>
    <w:rsid w:val="00EA52F4"/>
    <w:rsid w:val="00EA57C3"/>
    <w:rsid w:val="00EA6226"/>
    <w:rsid w:val="00EB2F12"/>
    <w:rsid w:val="00EC0CB8"/>
    <w:rsid w:val="00EC2412"/>
    <w:rsid w:val="00EC64CE"/>
    <w:rsid w:val="00ED4785"/>
    <w:rsid w:val="00ED575E"/>
    <w:rsid w:val="00EE74DE"/>
    <w:rsid w:val="00EF408D"/>
    <w:rsid w:val="00EF409E"/>
    <w:rsid w:val="00EF4657"/>
    <w:rsid w:val="00EF4B20"/>
    <w:rsid w:val="00F04681"/>
    <w:rsid w:val="00F07775"/>
    <w:rsid w:val="00F13783"/>
    <w:rsid w:val="00F13A7E"/>
    <w:rsid w:val="00F17DBD"/>
    <w:rsid w:val="00F2042A"/>
    <w:rsid w:val="00F20F75"/>
    <w:rsid w:val="00F267A4"/>
    <w:rsid w:val="00F26BFD"/>
    <w:rsid w:val="00F340C8"/>
    <w:rsid w:val="00F36843"/>
    <w:rsid w:val="00F4014C"/>
    <w:rsid w:val="00F4392F"/>
    <w:rsid w:val="00F47A38"/>
    <w:rsid w:val="00F53AD1"/>
    <w:rsid w:val="00F72ADC"/>
    <w:rsid w:val="00F75B50"/>
    <w:rsid w:val="00F774F8"/>
    <w:rsid w:val="00F8058D"/>
    <w:rsid w:val="00F874F6"/>
    <w:rsid w:val="00F93E79"/>
    <w:rsid w:val="00FA0355"/>
    <w:rsid w:val="00FA1187"/>
    <w:rsid w:val="00FA1669"/>
    <w:rsid w:val="00FA185D"/>
    <w:rsid w:val="00FA5B2C"/>
    <w:rsid w:val="00FA6945"/>
    <w:rsid w:val="00FB095A"/>
    <w:rsid w:val="00FB194A"/>
    <w:rsid w:val="00FB2113"/>
    <w:rsid w:val="00FB3368"/>
    <w:rsid w:val="00FB3E0C"/>
    <w:rsid w:val="00FB46A3"/>
    <w:rsid w:val="00FC3D5E"/>
    <w:rsid w:val="00FC7CF6"/>
    <w:rsid w:val="00FD1243"/>
    <w:rsid w:val="00FD48E8"/>
    <w:rsid w:val="00FE057C"/>
    <w:rsid w:val="00FE2133"/>
    <w:rsid w:val="00FF18EC"/>
    <w:rsid w:val="00FF1D1B"/>
    <w:rsid w:val="00FF261B"/>
    <w:rsid w:val="00FF3ADF"/>
    <w:rsid w:val="00FF4399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,"/>
  <w:listSeparator w:val=";"/>
  <w14:docId w14:val="4F5D8D1A"/>
  <w15:docId w15:val="{B1398A4E-6A1A-45A1-91FA-4429E10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6FC"/>
    <w:pPr>
      <w:spacing w:after="120"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BCD"/>
    <w:pPr>
      <w:keepNext/>
      <w:keepLines/>
      <w:numPr>
        <w:numId w:val="24"/>
      </w:numPr>
      <w:tabs>
        <w:tab w:val="left" w:pos="425"/>
      </w:tabs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shd w:val="clear" w:color="auto" w:fill="FFFFFF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907BCD"/>
    <w:pPr>
      <w:numPr>
        <w:ilvl w:val="1"/>
      </w:numPr>
      <w:tabs>
        <w:tab w:val="clear" w:pos="425"/>
      </w:tabs>
      <w:ind w:left="576"/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907BCD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7BCD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BCD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BCD"/>
    <w:pPr>
      <w:keepNext/>
      <w:keepLines/>
      <w:numPr>
        <w:ilvl w:val="5"/>
        <w:numId w:val="2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BCD"/>
    <w:pPr>
      <w:keepNext/>
      <w:keepLines/>
      <w:numPr>
        <w:ilvl w:val="6"/>
        <w:numId w:val="2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BCD"/>
    <w:pPr>
      <w:keepNext/>
      <w:keepLines/>
      <w:numPr>
        <w:ilvl w:val="7"/>
        <w:numId w:val="2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BCD"/>
    <w:pPr>
      <w:keepNext/>
      <w:keepLines/>
      <w:numPr>
        <w:ilvl w:val="8"/>
        <w:numId w:val="2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07BCD"/>
    <w:rPr>
      <w:color w:val="0563C1" w:themeColor="hyperlink"/>
      <w:u w:val="single"/>
    </w:rPr>
  </w:style>
  <w:style w:type="character" w:customStyle="1" w:styleId="10">
    <w:name w:val="Αναφορά1"/>
    <w:basedOn w:val="a0"/>
    <w:uiPriority w:val="99"/>
    <w:semiHidden/>
    <w:unhideWhenUsed/>
    <w:rsid w:val="00907BCD"/>
    <w:rPr>
      <w:color w:val="2B579A"/>
      <w:shd w:val="clear" w:color="auto" w:fill="E6E6E6"/>
    </w:rPr>
  </w:style>
  <w:style w:type="table" w:styleId="a3">
    <w:name w:val="Table Grid"/>
    <w:basedOn w:val="a1"/>
    <w:uiPriority w:val="59"/>
    <w:rsid w:val="0090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907BCD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907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 Spacing"/>
    <w:link w:val="Char"/>
    <w:uiPriority w:val="1"/>
    <w:qFormat/>
    <w:rsid w:val="00907BCD"/>
    <w:pPr>
      <w:spacing w:after="0" w:line="240" w:lineRule="auto"/>
    </w:pPr>
    <w:rPr>
      <w:rFonts w:eastAsiaTheme="minorEastAsia"/>
      <w:lang w:val="en-US"/>
    </w:rPr>
  </w:style>
  <w:style w:type="character" w:customStyle="1" w:styleId="Char">
    <w:name w:val="Χωρίς διάστιχο Char"/>
    <w:basedOn w:val="a0"/>
    <w:link w:val="a4"/>
    <w:uiPriority w:val="1"/>
    <w:rsid w:val="00907BCD"/>
    <w:rPr>
      <w:rFonts w:eastAsiaTheme="minorEastAsia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907BCD"/>
    <w:pPr>
      <w:numPr>
        <w:numId w:val="0"/>
      </w:num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07BC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07BC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907BCD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907BCD"/>
    <w:pPr>
      <w:ind w:left="720"/>
      <w:contextualSpacing/>
    </w:pPr>
  </w:style>
  <w:style w:type="paragraph" w:styleId="a7">
    <w:name w:val="Title"/>
    <w:basedOn w:val="a"/>
    <w:next w:val="a"/>
    <w:link w:val="Char0"/>
    <w:uiPriority w:val="10"/>
    <w:qFormat/>
    <w:rsid w:val="00907B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7"/>
    <w:uiPriority w:val="10"/>
    <w:rsid w:val="0090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0">
    <w:name w:val="FollowedHyperlink"/>
    <w:basedOn w:val="a0"/>
    <w:uiPriority w:val="99"/>
    <w:semiHidden/>
    <w:unhideWhenUsed/>
    <w:rsid w:val="00907BCD"/>
    <w:rPr>
      <w:color w:val="954F72" w:themeColor="followedHyperlink"/>
      <w:u w:val="single"/>
    </w:rPr>
  </w:style>
  <w:style w:type="character" w:customStyle="1" w:styleId="12">
    <w:name w:val="Ανεπίλυτη αναφορά1"/>
    <w:basedOn w:val="a0"/>
    <w:uiPriority w:val="99"/>
    <w:semiHidden/>
    <w:unhideWhenUsed/>
    <w:rsid w:val="00907BCD"/>
    <w:rPr>
      <w:color w:val="808080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10053D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907B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8"/>
    <w:uiPriority w:val="99"/>
    <w:semiHidden/>
    <w:rsid w:val="00907BCD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Char2">
    <w:name w:val="Κεφαλίδα Char"/>
    <w:basedOn w:val="a0"/>
    <w:link w:val="a9"/>
    <w:uiPriority w:val="99"/>
    <w:rsid w:val="00907BCD"/>
  </w:style>
  <w:style w:type="paragraph" w:styleId="aa">
    <w:name w:val="footer"/>
    <w:basedOn w:val="a"/>
    <w:link w:val="Char3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Char3">
    <w:name w:val="Υποσέλιδο Char"/>
    <w:basedOn w:val="a0"/>
    <w:link w:val="aa"/>
    <w:uiPriority w:val="99"/>
    <w:rsid w:val="00907BCD"/>
  </w:style>
  <w:style w:type="character" w:customStyle="1" w:styleId="5Char">
    <w:name w:val="Επικεφαλίδα 5 Char"/>
    <w:basedOn w:val="a0"/>
    <w:link w:val="5"/>
    <w:uiPriority w:val="9"/>
    <w:semiHidden/>
    <w:rsid w:val="00907B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07B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907B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0"/>
    <w:link w:val="8"/>
    <w:uiPriority w:val="9"/>
    <w:semiHidden/>
    <w:rsid w:val="00907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sid w:val="00907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caption"/>
    <w:basedOn w:val="a"/>
    <w:next w:val="a"/>
    <w:link w:val="Char4"/>
    <w:uiPriority w:val="35"/>
    <w:unhideWhenUsed/>
    <w:qFormat/>
    <w:rsid w:val="00907BC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Λεζάντα Φωτογραφίας"/>
    <w:basedOn w:val="ab"/>
    <w:link w:val="Char5"/>
    <w:autoRedefine/>
    <w:rsid w:val="00907BCD"/>
    <w:pPr>
      <w:spacing w:after="240"/>
    </w:pPr>
  </w:style>
  <w:style w:type="character" w:customStyle="1" w:styleId="Char4">
    <w:name w:val="Λεζάντα Char"/>
    <w:basedOn w:val="a0"/>
    <w:link w:val="ab"/>
    <w:uiPriority w:val="35"/>
    <w:rsid w:val="00907BCD"/>
    <w:rPr>
      <w:i/>
      <w:iCs/>
      <w:color w:val="44546A" w:themeColor="text2"/>
      <w:sz w:val="18"/>
      <w:szCs w:val="18"/>
    </w:rPr>
  </w:style>
  <w:style w:type="character" w:customStyle="1" w:styleId="Char5">
    <w:name w:val="Λεζάντα Φωτογραφίας Char"/>
    <w:basedOn w:val="Char4"/>
    <w:link w:val="ac"/>
    <w:rsid w:val="00907BCD"/>
    <w:rPr>
      <w:i/>
      <w:iCs/>
      <w:color w:val="44546A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A92A13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A70F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ftone.gr/w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atzimichail\AppData\Roaming\Microsoft\Templates\ConnectLine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30230ED8354CBE9E7E67AC07E40CDC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9157847B-26EA-4B37-9DF5-53981630CFD3}"/>
      </w:docPartPr>
      <w:docPartBody>
        <w:p w:rsidR="00000000" w:rsidRDefault="00A7307E">
          <w:r w:rsidRPr="007C7F11">
            <w:rPr>
              <w:rStyle w:val="a3"/>
            </w:rPr>
            <w:t>[Τίτλος]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7E"/>
    <w:rsid w:val="00A7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l-GR" w:eastAsia="el-G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07E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A7307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30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Πουρνάρα 9, Μαρούσι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363DA-572D-4177-A312-2C239ED0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ConnectLine Documentation Template.dotx</Template>
  <TotalTime>6</TotalTime>
  <Pages>13</Pages>
  <Words>1803</Words>
  <Characters>9740</Characters>
  <Application>Microsoft Office Word</Application>
  <DocSecurity>0</DocSecurity>
  <Lines>81</Lines>
  <Paragraphs>23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Services</vt:lpstr>
      <vt:lpstr>Web Services</vt:lpstr>
    </vt:vector>
  </TitlesOfParts>
  <Company>connect line</Company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odes.gr V.1.1</dc:title>
  <dc:subject>επικοινωνια με softone</dc:subject>
  <dc:creator>Lefteris Chatzimichail</dc:creator>
  <cp:keywords/>
  <dc:description/>
  <cp:lastModifiedBy>George Alexandratos | Connect Line S.A.</cp:lastModifiedBy>
  <cp:revision>6</cp:revision>
  <cp:lastPrinted>2023-07-12T08:47:00Z</cp:lastPrinted>
  <dcterms:created xsi:type="dcterms:W3CDTF">2023-07-12T08:42:00Z</dcterms:created>
  <dcterms:modified xsi:type="dcterms:W3CDTF">2023-07-12T08:47:00Z</dcterms:modified>
</cp:coreProperties>
</file>